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17:43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H2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21.9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202354.4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33.2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81394.4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 xml:space="preserve">0.75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24E50" w:rsidRPr="00C152DC" w14:paraId="0D4D5B10" w14:textId="77777777">
        <w:trPr>
          <w:trHeight w:val="288"/>
        </w:trPr>
        <w:tc>
          <w:tcPr>
            <w:tcW w:w="450" w:type="dxa"/>
            <w:vAlign w:val="center"/>
          </w:tcPr>
          <w:p w14:paraId="40B12584" w14:textId="6BAB3C4B" w:rsidR="00124E50" w:rsidRPr="00C152DC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</w:t>
            </w:r>
          </w:p>
        </w:tc>
        <w:tc>
          <w:tcPr>
            <w:tcW w:w="3870" w:type="dxa"/>
            <w:vAlign w:val="center"/>
          </w:tcPr>
          <w:p w14:paraId="66F91C28" w14:textId="2334EE07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DBA1740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71AE197" w14:textId="7448216B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124E50" w:rsidRPr="00C152DC" w14:paraId="4D3C19D4" w14:textId="77777777">
        <w:trPr>
          <w:trHeight w:val="288"/>
        </w:trPr>
        <w:tc>
          <w:tcPr>
            <w:tcW w:w="450" w:type="dxa"/>
            <w:vAlign w:val="center"/>
          </w:tcPr>
          <w:p w14:paraId="0BFD5816" w14:textId="15B7B7C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1128EEEE" w14:textId="4411238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6A62D702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CDF4A8E" w14:textId="6F21E1F5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7DCD7" w14:textId="77777777" w:rsidR="009B3594" w:rsidRDefault="009B3594">
      <w:r>
        <w:separator/>
      </w:r>
    </w:p>
  </w:endnote>
  <w:endnote w:type="continuationSeparator" w:id="0">
    <w:p w14:paraId="3DF8D1EE" w14:textId="77777777" w:rsidR="009B3594" w:rsidRDefault="009B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83946" w14:textId="77777777" w:rsidR="009B3594" w:rsidRDefault="009B3594">
      <w:r>
        <w:separator/>
      </w:r>
    </w:p>
  </w:footnote>
  <w:footnote w:type="continuationSeparator" w:id="0">
    <w:p w14:paraId="25B2C5FA" w14:textId="77777777" w:rsidR="009B3594" w:rsidRDefault="009B3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24E50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3594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72</cp:revision>
  <cp:lastPrinted>2006-10-11T04:25:00Z</cp:lastPrinted>
  <dcterms:created xsi:type="dcterms:W3CDTF">2021-08-13T08:48:00Z</dcterms:created>
  <dcterms:modified xsi:type="dcterms:W3CDTF">2021-08-17T12:00:00Z</dcterms:modified>
</cp:coreProperties>
</file>