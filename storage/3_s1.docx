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4A9342F" w:rsidR="005401DE" w:rsidRPr="00E9031B" w:rsidRDefault="005736A0" w:rsidP="005736A0">
      <w:pPr>
        <w:jc w:val="center"/>
        <w:rPr>
          <w:rFonts w:ascii="Arial" w:hAnsi="Arial" w:cs="Arial"/>
          <w:b/>
        </w:rPr>
      </w:pPr>
      <w:bookmarkStart w:id="0" w:name="_GoBack"/>
      <w:r w:rsidRPr="00E9031B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07-Sep-2021, 17:11 </w:t>
            </w:r>
          </w:p>
        </w:tc>
      </w:tr>
      <w:tr w:rsidR="00D46822" w:rsidRPr="00E81F46" w14:paraId="2488E94F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TZC S1 E6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133.8</w:t>
            </w:r>
          </w:p>
        </w:tc>
      </w:tr>
      <w:tr w:rsidR="005401DE" w:rsidRPr="009071AB" w14:paraId="0BB7433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5321D" w:rsidRPr="009071AB" w14:paraId="5D140E2A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3+3</w:t>
            </w:r>
          </w:p>
        </w:tc>
      </w:tr>
      <w:tr w:rsidR="0005321D" w:rsidRPr="009071AB" w14:paraId="4FDB7D32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</w:tr>
      <w:tr w:rsidR="0005321D" w:rsidRPr="009071AB" w14:paraId="11567039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05321D" w:rsidRPr="009071AB" w14:paraId="78F177F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2804748.2</w:t>
            </w:r>
          </w:p>
        </w:tc>
      </w:tr>
      <w:tr w:rsidR="005401DE" w:rsidRPr="009071AB" w14:paraId="3571586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</w:t>
            </w:r>
          </w:p>
        </w:tc>
      </w:tr>
      <w:tr w:rsidR="005401DE" w:rsidRPr="009071AB" w14:paraId="1767BD0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36.1</w:t>
            </w:r>
          </w:p>
        </w:tc>
      </w:tr>
      <w:tr w:rsidR="00E9161F" w:rsidRPr="009071AB" w14:paraId="1A75DA2D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1,1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46.6</w:t>
            </w:r>
          </w:p>
        </w:tc>
      </w:tr>
      <w:bookmarkEnd w:id="15"/>
      <w:tr w:rsidR="00E9161F" w:rsidRPr="009071AB" w14:paraId="6FF46793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E9161F" w:rsidRPr="009071AB" w14:paraId="0FABDE8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E9161F" w:rsidRPr="009071AB" w14:paraId="7422CE8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1595148.2</w:t>
            </w:r>
          </w:p>
        </w:tc>
      </w:tr>
      <w:tr w:rsidR="005401DE" w:rsidRPr="00C152DC" w14:paraId="346BFF8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2851.6</w:t>
            </w:r>
          </w:p>
        </w:tc>
      </w:tr>
      <w:tr w:rsidR="0005321D" w:rsidRPr="00C152DC" w14:paraId="490B0281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05321D" w:rsidRPr="00C152DC" w14:paraId="4DBF3C85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14337B" w:rsidRPr="00C152DC" w14:paraId="165A836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13.4</w:t>
            </w:r>
          </w:p>
        </w:tc>
      </w:tr>
      <w:tr w:rsidR="0014337B" w:rsidRPr="00C152DC" w14:paraId="41DD123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5.5 (14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4940</w:t>
            </w:r>
          </w:p>
        </w:tc>
      </w:tr>
      <w:tr w:rsidR="0014337B" w:rsidRPr="00C152DC" w14:paraId="4B89D13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</w:t>
            </w:r>
          </w:p>
        </w:tc>
      </w:tr>
      <w:tr w:rsidR="0014337B" w:rsidRPr="00C152DC" w14:paraId="05587867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3645</w:t>
            </w:r>
          </w:p>
        </w:tc>
      </w:tr>
      <w:tr w:rsidR="0014337B" w:rsidRPr="00C152DC" w14:paraId="1CE67853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16.1</w:t>
            </w:r>
          </w:p>
        </w:tc>
      </w:tr>
      <w:tr w:rsidR="0014337B" w:rsidRPr="00C152DC" w14:paraId="4DF2088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</w:tr>
      <w:tr w:rsidR="0014337B" w:rsidRPr="00C152DC" w14:paraId="0D707FB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14.7</w:t>
            </w:r>
          </w:p>
        </w:tc>
      </w:tr>
      <w:tr w:rsidR="00763F47" w:rsidRPr="00C152DC" w14:paraId="76451474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25.6</w:t>
            </w:r>
          </w:p>
        </w:tc>
      </w:tr>
      <w:tr w:rsidR="0014337B" w:rsidRPr="00C152DC" w14:paraId="0EC601B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0448BE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4337B" w:rsidRPr="00C152DC" w14:paraId="3462500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7700B" w14:textId="77777777" w:rsidR="00210499" w:rsidRDefault="00210499">
      <w:r>
        <w:separator/>
      </w:r>
    </w:p>
  </w:endnote>
  <w:endnote w:type="continuationSeparator" w:id="0">
    <w:p w14:paraId="21DA9607" w14:textId="77777777" w:rsidR="00210499" w:rsidRDefault="0021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D71A8" w14:textId="77777777" w:rsidR="00210499" w:rsidRDefault="00210499">
      <w:r>
        <w:separator/>
      </w:r>
    </w:p>
  </w:footnote>
  <w:footnote w:type="continuationSeparator" w:id="0">
    <w:p w14:paraId="6048524C" w14:textId="77777777" w:rsidR="00210499" w:rsidRDefault="00210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48BE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499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663C"/>
    <w:rsid w:val="004C5C1E"/>
    <w:rsid w:val="004F53BB"/>
    <w:rsid w:val="0052082A"/>
    <w:rsid w:val="005401DE"/>
    <w:rsid w:val="005736A0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031B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2021-08-18T07:55:00Z</dcterms:modified>
</cp:coreProperties>
</file>