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46C9B" w14:textId="77777777" w:rsidR="00773E41" w:rsidRPr="00867B03" w:rsidRDefault="00773E41" w:rsidP="00773E41">
      <w:pPr>
        <w:jc w:val="center"/>
        <w:rPr>
          <w:rFonts w:ascii="Arial" w:hAnsi="Arial" w:cs="Arial"/>
          <w:b/>
        </w:rPr>
      </w:pPr>
      <w:bookmarkStart w:id="0" w:name="_GoBack"/>
      <w:r w:rsidRPr="00867B03">
        <w:rPr>
          <w:rFonts w:ascii="Arial" w:hAnsi="Arial" w:cs="Arial"/>
          <w:b/>
        </w:rPr>
        <w:t>TECHNICAL SPECIFICATIONS : VAPOUR ABSORPTION CHILLER</w:t>
      </w:r>
    </w:p>
    <w:bookmarkEnd w:id="0"/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867B03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CAPTION_CLIENT" w:colFirst="0" w:colLast="0"/>
            <w:bookmarkStart w:id="2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1.2.0 Dt : 07-Aug-2021</w:t>
            </w:r>
          </w:p>
        </w:tc>
      </w:tr>
      <w:bookmarkEnd w:id="1"/>
      <w:bookmarkEnd w:id="2"/>
      <w:tr w:rsidR="00D46822" w:rsidRPr="00E81F46" w14:paraId="7509BB90" w14:textId="77777777" w:rsidTr="00867B03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Enquiry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27-Sep-2021, 15:10 </w:t>
            </w:r>
          </w:p>
        </w:tc>
      </w:tr>
      <w:tr w:rsidR="00D46822" w:rsidRPr="00E81F46" w14:paraId="2488E94F" w14:textId="77777777" w:rsidTr="00867B03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 L5 D3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</w:tblGrid>
      <w:tr w:rsidR="005401DE" w:rsidRPr="009071AB" w14:paraId="7DB8075A" w14:textId="77777777" w:rsidTr="00867B03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UNIT"/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867B03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Capacity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169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867B03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Chilled Water Circuit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flow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</w:t>
            </w:r>
          </w:p>
        </w:tc>
      </w:tr>
      <w:tr w:rsidR="005401DE" w:rsidRPr="009071AB" w14:paraId="0BB74336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inlet temperature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401DE" w:rsidRPr="009071AB" w14:paraId="5D9922C6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outlet temperature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5321D" w:rsidRPr="009071AB" w14:paraId="5D140E2A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EVAP_PASSES"/>
            <w:r>
              <w:rPr>
                <w:rFonts w:ascii="Arial" w:hAnsi="Arial" w:cs="Arial"/>
                <w:sz w:val="20"/>
                <w:szCs w:val="20"/>
              </w:rPr>
              <w:t>Evaporate passes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1+1</w:t>
            </w:r>
          </w:p>
        </w:tc>
      </w:tr>
      <w:tr w:rsidR="0005321D" w:rsidRPr="009071AB" w14:paraId="4FDB7D32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circuit pressure loss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</w:t>
            </w:r>
          </w:p>
        </w:tc>
      </w:tr>
      <w:tr w:rsidR="0005321D" w:rsidRPr="009071AB" w14:paraId="11567039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CONNECTION"/>
            <w:r>
              <w:rPr>
                <w:rFonts w:ascii="Arial" w:hAnsi="Arial" w:cs="Arial"/>
                <w:sz w:val="20"/>
                <w:szCs w:val="20"/>
              </w:rPr>
              <w:t>Chilled water Connection diameter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05321D" w:rsidRPr="009071AB" w14:paraId="78F177F6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5321D" w:rsidRPr="009071AB" w14:paraId="40062195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GLYCOL_PERCENT"/>
            <w:r>
              <w:rPr>
                <w:rFonts w:ascii="Arial" w:hAnsi="Arial" w:cs="Arial"/>
                <w:sz w:val="20"/>
                <w:szCs w:val="20"/>
              </w:rPr>
              <w:t>Chilled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8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1FA2985B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FOULING_FACTOR"/>
            <w:r>
              <w:rPr>
                <w:rFonts w:ascii="Arial" w:hAnsi="Arial" w:cs="Arial"/>
                <w:sz w:val="20"/>
                <w:szCs w:val="20"/>
              </w:rPr>
              <w:t>Chilled water fouling factor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E9161F" w:rsidRPr="009071AB" w14:paraId="402CBB97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CAPTION_CH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867B03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Cooling Water Circuit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Rejected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1152257.5</w:t>
            </w:r>
          </w:p>
        </w:tc>
      </w:tr>
      <w:tr w:rsidR="005401DE" w:rsidRPr="009071AB" w14:paraId="35715861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Cooling water flow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169</w:t>
            </w:r>
          </w:p>
        </w:tc>
      </w:tr>
      <w:tr w:rsidR="005401DE" w:rsidRPr="009071AB" w14:paraId="1767BD05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Cooling water inlet temperature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29.4</w:t>
            </w:r>
          </w:p>
        </w:tc>
      </w:tr>
      <w:tr w:rsidR="008229E1" w:rsidRPr="009071AB" w14:paraId="58A783DE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outlet temperature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36.3</w:t>
            </w:r>
          </w:p>
        </w:tc>
      </w:tr>
      <w:tr w:rsidR="00E9161F" w:rsidRPr="009071AB" w14:paraId="1A75DA2D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Absorber / Condenser passes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3,3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2,2</w:t>
            </w:r>
          </w:p>
        </w:tc>
      </w:tr>
      <w:tr w:rsidR="00E9161F" w:rsidRPr="009071AB" w14:paraId="21E53541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Bypass Flow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bookmarkEnd w:id="15"/>
      <w:tr w:rsidR="00E9161F" w:rsidRPr="009071AB" w14:paraId="6FF46793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Cooling water circuit pressure loss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7.4</w:t>
            </w:r>
          </w:p>
        </w:tc>
      </w:tr>
      <w:tr w:rsidR="00E9161F" w:rsidRPr="009071AB" w14:paraId="0FABDE85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Cooling water Connection diameter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E9161F" w:rsidRPr="009071AB" w14:paraId="7422CE81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E9161F" w:rsidRPr="009071AB" w14:paraId="74ED8D5F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Cooling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79006D30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Cooling water fouling factor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standard</w:t>
            </w:r>
          </w:p>
        </w:tc>
      </w:tr>
      <w:tr w:rsidR="00E9161F" w:rsidRPr="009071AB" w14:paraId="52074A9E" w14:textId="77777777" w:rsidTr="00867B03">
        <w:trPr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2F2D96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54A9D17F" w:rsidR="00C152DC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Hot Water Circuit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641201.5</w:t>
            </w:r>
          </w:p>
        </w:tc>
      </w:tr>
      <w:tr w:rsidR="00D52863" w:rsidRPr="00C152DC" w14:paraId="346BFF8C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61CA0574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flow</w:t>
            </w:r>
          </w:p>
        </w:tc>
        <w:tc>
          <w:tcPr>
            <w:tcW w:w="1634" w:type="dxa"/>
            <w:vAlign w:val="center"/>
          </w:tcPr>
          <w:p w14:paraId="7799B6FD" w14:textId="12C0DD7F" w:rsidR="00D52863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5F0DEDE3" w14:textId="2DEC4B37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</w:tr>
      <w:tr w:rsidR="00D52863" w:rsidRPr="00C152DC" w14:paraId="2FE1EFED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055A1F30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inlet temperature</w:t>
            </w:r>
          </w:p>
        </w:tc>
        <w:tc>
          <w:tcPr>
            <w:tcW w:w="1634" w:type="dxa"/>
            <w:vAlign w:val="center"/>
          </w:tcPr>
          <w:p w14:paraId="1D92766E" w14:textId="113C924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16D621F8" w14:textId="1D91D43E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D52863" w:rsidRPr="00C152DC" w14:paraId="490B0281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440EFCAC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outlet temperature</w:t>
            </w:r>
          </w:p>
        </w:tc>
        <w:tc>
          <w:tcPr>
            <w:tcW w:w="1634" w:type="dxa"/>
            <w:vAlign w:val="center"/>
          </w:tcPr>
          <w:p w14:paraId="62A3DA3D" w14:textId="7581E0CB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42F8420F" w14:textId="13ACC0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80.1</w:t>
            </w:r>
          </w:p>
        </w:tc>
      </w:tr>
      <w:tr w:rsidR="0005321D" w:rsidRPr="00C152DC" w14:paraId="2B989D79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1F6ECF1C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D_DRAIN_PRESSURE"/>
            <w:r>
              <w:rPr>
                <w:rFonts w:ascii="Arial" w:hAnsi="Arial" w:cs="Arial"/>
                <w:sz w:val="20"/>
                <w:szCs w:val="20"/>
              </w:rPr>
              <w:t>Generator passes</w:t>
            </w:r>
          </w:p>
        </w:tc>
        <w:tc>
          <w:tcPr>
            <w:tcW w:w="1634" w:type="dxa"/>
            <w:vAlign w:val="center"/>
          </w:tcPr>
          <w:p w14:paraId="65AE3EA0" w14:textId="622B522E" w:rsidR="0005321D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68A56174" w14:textId="5BC3A9DF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+ 3</w:t>
            </w:r>
          </w:p>
        </w:tc>
      </w:tr>
      <w:tr w:rsidR="0005321D" w:rsidRPr="00C152DC" w14:paraId="627F90D0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730FBA23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INLET"/>
            <w:r>
              <w:rPr>
                <w:rFonts w:ascii="Arial" w:hAnsi="Arial" w:cs="Arial"/>
                <w:sz w:val="20"/>
                <w:szCs w:val="20"/>
              </w:rPr>
              <w:t>Hot water circuit pressure loss</w:t>
            </w:r>
          </w:p>
        </w:tc>
        <w:tc>
          <w:tcPr>
            <w:tcW w:w="1634" w:type="dxa"/>
            <w:vAlign w:val="center"/>
          </w:tcPr>
          <w:p w14:paraId="0FB94341" w14:textId="2E1152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686" w:type="dxa"/>
            <w:vAlign w:val="center"/>
          </w:tcPr>
          <w:p w14:paraId="5155C551" w14:textId="706970F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6.3</w:t>
            </w:r>
          </w:p>
        </w:tc>
      </w:tr>
      <w:tr w:rsidR="0005321D" w:rsidRPr="00C152DC" w14:paraId="4DBF3C85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619848B" w14:textId="38984531" w:rsidR="0005321D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NECTION_DRAIN"/>
            <w:r>
              <w:rPr>
                <w:rFonts w:ascii="Arial" w:hAnsi="Arial" w:cs="Arial"/>
                <w:sz w:val="20"/>
                <w:szCs w:val="20"/>
              </w:rPr>
              <w:t>Hot water connection diameter</w:t>
            </w:r>
          </w:p>
        </w:tc>
        <w:tc>
          <w:tcPr>
            <w:tcW w:w="1634" w:type="dxa"/>
            <w:vAlign w:val="center"/>
          </w:tcPr>
          <w:p w14:paraId="4BFEC9D2" w14:textId="6481A9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08916AEA" w14:textId="44A33707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14337B" w:rsidRPr="00C152DC" w14:paraId="165A8366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FFB6CC6" w14:textId="36828465" w:rsidR="0014337B" w:rsidRPr="00C152DC" w:rsidRDefault="00F04ED1" w:rsidP="00AA5EFF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DESIGN_PRESSURE"/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634" w:type="dxa"/>
            <w:vAlign w:val="center"/>
          </w:tcPr>
          <w:p w14:paraId="7B88D10D" w14:textId="186DBF31" w:rsidR="0014337B" w:rsidRPr="00C152DC" w:rsidRDefault="0014337B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AC8D9DB" w14:textId="00E74E13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CC421B" w:rsidRPr="00C152DC" w14:paraId="505BA941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2B023204" w14:textId="77777777" w:rsidR="00CC421B" w:rsidRPr="00C152DC" w:rsidRDefault="00CC421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E458CBD" w14:textId="7394A103" w:rsidR="00CC421B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glycol</w:t>
            </w:r>
          </w:p>
        </w:tc>
        <w:tc>
          <w:tcPr>
            <w:tcW w:w="1634" w:type="dxa"/>
            <w:vAlign w:val="center"/>
          </w:tcPr>
          <w:p w14:paraId="1D34D480" w14:textId="27F1D86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0EC901ED" w14:textId="2668A3A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A5EFF" w:rsidRPr="00C152DC" w14:paraId="59543ADA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69E78E16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342D215" w14:textId="0F62A114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634" w:type="dxa"/>
            <w:vAlign w:val="center"/>
          </w:tcPr>
          <w:p w14:paraId="658265A4" w14:textId="1066F77E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686" w:type="dxa"/>
            <w:vAlign w:val="center"/>
          </w:tcPr>
          <w:p w14:paraId="568221B7" w14:textId="57B4ACD2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A5EFF" w:rsidRPr="00C152DC" w14:paraId="5E6F842E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16BBD32B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EA0D96F" w14:textId="5733C97F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fouling factor</w:t>
            </w:r>
          </w:p>
        </w:tc>
        <w:tc>
          <w:tcPr>
            <w:tcW w:w="1634" w:type="dxa"/>
            <w:vAlign w:val="center"/>
          </w:tcPr>
          <w:p w14:paraId="3BC255BC" w14:textId="137DC140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2686" w:type="dxa"/>
            <w:vAlign w:val="center"/>
          </w:tcPr>
          <w:p w14:paraId="295FE20B" w14:textId="672648D7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2F2D96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Electrical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SUPPLY"/>
            <w:r>
              <w:rPr>
                <w:rFonts w:ascii="Arial" w:hAnsi="Arial" w:cs="Arial"/>
                <w:sz w:val="20"/>
                <w:szCs w:val="20"/>
              </w:rPr>
              <w:t>Power supply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415 V( ±10%), 50 Hz (±5%), 3 Phase+N</w:t>
            </w:r>
          </w:p>
        </w:tc>
      </w:tr>
      <w:tr w:rsidR="0014337B" w:rsidRPr="00C152DC" w14:paraId="22C33DAD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POWER_CONSUMPTION"/>
            <w:r>
              <w:rPr>
                <w:rFonts w:ascii="Arial" w:hAnsi="Arial" w:cs="Arial"/>
                <w:sz w:val="20"/>
                <w:szCs w:val="20"/>
              </w:rPr>
              <w:t>Power consumption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</w:t>
            </w:r>
          </w:p>
        </w:tc>
      </w:tr>
      <w:tr w:rsidR="0014337B" w:rsidRPr="00C152DC" w14:paraId="41DD1230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ABSO_PUMP_RATING"/>
            <w:r>
              <w:rPr>
                <w:rFonts w:ascii="Arial" w:hAnsi="Arial" w:cs="Arial"/>
                <w:sz w:val="20"/>
                <w:szCs w:val="20"/>
              </w:rPr>
              <w:t>HP Absorber pump rating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0" w:name="VALUE_ABSO_PUMP_RATING"/>
            <w:r>
              <w:rPr>
                <w:rFonts w:ascii="Arial" w:hAnsi="Arial" w:cs="Arial"/>
                <w:sz w:val="20"/>
                <w:szCs w:val="20"/>
              </w:rPr>
              <w:t>1.5 (5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0"/>
          </w:p>
        </w:tc>
      </w:tr>
      <w:tr w:rsidR="00C62F60" w:rsidRPr="00C152DC" w14:paraId="040B2AE9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53E586C2" w14:textId="3B79E657" w:rsidR="00C62F60" w:rsidRPr="00C152DC" w:rsidRDefault="00C62F6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753" w:type="dxa"/>
            <w:vAlign w:val="center"/>
          </w:tcPr>
          <w:p w14:paraId="276F9BAB" w14:textId="4EF76FF5" w:rsidR="00C62F60" w:rsidRDefault="00C62F6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LP Absorber pump rating</w:t>
            </w:r>
          </w:p>
        </w:tc>
        <w:tc>
          <w:tcPr>
            <w:tcW w:w="1634" w:type="dxa"/>
            <w:vAlign w:val="center"/>
          </w:tcPr>
          <w:p w14:paraId="7FB3A4C4" w14:textId="21E800AB" w:rsidR="00C62F60" w:rsidRPr="00C152DC" w:rsidRDefault="00C62F60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29C4F581" w14:textId="744DDDA8" w:rsidR="00C62F60" w:rsidRDefault="00C62F60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 (5)</w:t>
            </w:r>
          </w:p>
        </w:tc>
      </w:tr>
      <w:tr w:rsidR="0014337B" w:rsidRPr="00C152DC" w14:paraId="0E9B27DD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590F8C95" w14:textId="3F3AD0B9" w:rsidR="0014337B" w:rsidRPr="00C152DC" w:rsidRDefault="00C50064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REFR_PUMP_RATING"/>
            <w:r>
              <w:rPr>
                <w:rFonts w:ascii="Arial" w:hAnsi="Arial" w:cs="Arial"/>
                <w:sz w:val="20"/>
                <w:szCs w:val="20"/>
              </w:rPr>
              <w:t>Refrigerant pump rating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2" w:name="VALUE_REFR_PUMP_RATING"/>
            <w:r>
              <w:rPr>
                <w:rFonts w:ascii="Arial" w:hAnsi="Arial" w:cs="Arial"/>
                <w:sz w:val="20"/>
                <w:szCs w:val="20"/>
              </w:rPr>
              <w:t>0.3 (1.4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2"/>
          </w:p>
        </w:tc>
      </w:tr>
      <w:tr w:rsidR="0014337B" w:rsidRPr="00C152DC" w14:paraId="48572316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7154FA96" w14:textId="3F27975C" w:rsidR="0014337B" w:rsidRPr="00C152DC" w:rsidRDefault="00C50064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3" w:name="CAPTION_VACU_PUMP_RATING"/>
            <w:r>
              <w:rPr>
                <w:rFonts w:ascii="Arial" w:hAnsi="Arial" w:cs="Arial"/>
                <w:sz w:val="20"/>
                <w:szCs w:val="20"/>
              </w:rPr>
              <w:t>Vacuum pump rating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4" w:name="VALUE_VACU_PUMP_RATING"/>
            <w:r>
              <w:rPr>
                <w:rFonts w:ascii="Arial" w:hAnsi="Arial" w:cs="Arial"/>
                <w:sz w:val="20"/>
                <w:szCs w:val="20"/>
              </w:rPr>
              <w:t>0.75 (1.8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4"/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2F2D96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Physical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LENGTH"/>
            <w:r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4020</w:t>
            </w:r>
          </w:p>
        </w:tc>
      </w:tr>
      <w:tr w:rsidR="0014337B" w:rsidRPr="00C152DC" w14:paraId="4B89D136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WIDTH"/>
            <w:r>
              <w:rPr>
                <w:rFonts w:ascii="Arial" w:hAnsi="Arial" w:cs="Arial"/>
                <w:sz w:val="20"/>
                <w:szCs w:val="20"/>
              </w:rPr>
              <w:t>Width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2130</w:t>
            </w:r>
          </w:p>
        </w:tc>
      </w:tr>
      <w:tr w:rsidR="0014337B" w:rsidRPr="00C152DC" w14:paraId="05587867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HEIGHT"/>
            <w:r>
              <w:rPr>
                <w:rFonts w:ascii="Arial" w:hAnsi="Arial" w:cs="Arial"/>
                <w:sz w:val="20"/>
                <w:szCs w:val="20"/>
              </w:rPr>
              <w:t>Height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3060</w:t>
            </w:r>
          </w:p>
        </w:tc>
      </w:tr>
      <w:tr w:rsidR="0014337B" w:rsidRPr="00C152DC" w14:paraId="1CE67853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OPERATING_WEIGHT"/>
            <w:r>
              <w:rPr>
                <w:rFonts w:ascii="Arial" w:hAnsi="Arial" w:cs="Arial"/>
                <w:sz w:val="20"/>
                <w:szCs w:val="20"/>
              </w:rPr>
              <w:t>Operating weight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11.1</w:t>
            </w:r>
          </w:p>
        </w:tc>
      </w:tr>
      <w:tr w:rsidR="0014337B" w:rsidRPr="00C152DC" w14:paraId="4DF2088D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DRY_WEIGHT"/>
            <w:r>
              <w:rPr>
                <w:rFonts w:ascii="Arial" w:hAnsi="Arial" w:cs="Arial"/>
                <w:sz w:val="20"/>
                <w:szCs w:val="20"/>
              </w:rPr>
              <w:t>Dry weight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8.4</w:t>
            </w:r>
          </w:p>
        </w:tc>
      </w:tr>
      <w:tr w:rsidR="0014337B" w:rsidRPr="00C152DC" w14:paraId="0D707FBC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SHIPPING_WEIGHT"/>
            <w:r>
              <w:rPr>
                <w:rFonts w:ascii="Arial" w:hAnsi="Arial" w:cs="Arial"/>
                <w:sz w:val="20"/>
                <w:szCs w:val="20"/>
              </w:rPr>
              <w:t>Shipping weight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10.3</w:t>
            </w:r>
          </w:p>
        </w:tc>
      </w:tr>
      <w:tr w:rsidR="00763F47" w:rsidRPr="00C152DC" w14:paraId="76451474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FLOODED_WEIGHT"/>
            <w:r>
              <w:rPr>
                <w:rFonts w:ascii="Arial" w:hAnsi="Arial" w:cs="Arial"/>
                <w:sz w:val="20"/>
                <w:szCs w:val="20"/>
              </w:rPr>
              <w:t>Flooded weight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Tonne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17.3</w:t>
            </w:r>
          </w:p>
        </w:tc>
      </w:tr>
      <w:tr w:rsidR="0014337B" w:rsidRPr="00C152DC" w14:paraId="0EC601B0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CLEANING_SPACE"/>
            <w:r>
              <w:rPr>
                <w:rFonts w:ascii="Arial" w:hAnsi="Arial" w:cs="Arial"/>
                <w:sz w:val="20"/>
                <w:szCs w:val="20"/>
              </w:rPr>
              <w:t>Tube cleaning space (any one side length-wise)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3560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2F2D96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Tube Metallurgy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EVAP_TUBE_MATERIAL"/>
            <w:r>
              <w:rPr>
                <w:rFonts w:ascii="Arial" w:hAnsi="Arial" w:cs="Arial"/>
                <w:sz w:val="20"/>
                <w:szCs w:val="20"/>
              </w:rPr>
              <w:t>Evaporator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14337B" w:rsidRPr="00C152DC" w14:paraId="34625007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ABSO_TUBE_MATERIAL"/>
            <w:r>
              <w:rPr>
                <w:rFonts w:ascii="Arial" w:hAnsi="Arial" w:cs="Arial"/>
                <w:sz w:val="20"/>
                <w:szCs w:val="20"/>
              </w:rPr>
              <w:t>Absorber tube material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14337B" w:rsidRPr="00C152DC" w14:paraId="3527EF12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COND_TUBE_MATERIAL"/>
            <w:r>
              <w:rPr>
                <w:rFonts w:ascii="Arial" w:hAnsi="Arial" w:cs="Arial"/>
                <w:sz w:val="20"/>
                <w:szCs w:val="20"/>
              </w:rPr>
              <w:t>Condenser tube material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376EBA" w:rsidRPr="00C152DC" w14:paraId="5A87A9DD" w14:textId="77777777" w:rsidTr="002F2D96">
        <w:trPr>
          <w:trHeight w:val="288"/>
        </w:trPr>
        <w:tc>
          <w:tcPr>
            <w:tcW w:w="567" w:type="dxa"/>
            <w:vAlign w:val="center"/>
          </w:tcPr>
          <w:p w14:paraId="190158A8" w14:textId="218C5C14" w:rsidR="00376EBA" w:rsidRPr="00C152DC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753" w:type="dxa"/>
            <w:vAlign w:val="center"/>
          </w:tcPr>
          <w:p w14:paraId="63B2F188" w14:textId="7027B460" w:rsidR="00376EBA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Generator tube material</w:t>
            </w:r>
          </w:p>
        </w:tc>
        <w:tc>
          <w:tcPr>
            <w:tcW w:w="1634" w:type="dxa"/>
            <w:vAlign w:val="center"/>
          </w:tcPr>
          <w:p w14:paraId="62E8D9B4" w14:textId="77777777" w:rsidR="00376EBA" w:rsidRPr="00C152DC" w:rsidRDefault="00376EBA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9F4AC6E" w14:textId="3E3FC3DB" w:rsidR="00376EBA" w:rsidRDefault="00376EBA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Caption Notes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1. This selection is valid for insulated chiller only.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2. For non-insulated chiller, the Capacity and Heat source consumption will vary.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3. Plant Room Temperature should be from +5 deg C to +45 deg C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4. Please contact Thermax representative / Office for customised specifications.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625968" w14:textId="77777777" w:rsidR="00BF0A55" w:rsidRDefault="00BF0A55">
      <w:r>
        <w:separator/>
      </w:r>
    </w:p>
  </w:endnote>
  <w:endnote w:type="continuationSeparator" w:id="0">
    <w:p w14:paraId="3D22D002" w14:textId="77777777" w:rsidR="00BF0A55" w:rsidRDefault="00BF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C833AF" w14:textId="77777777" w:rsidR="00BF0A55" w:rsidRDefault="00BF0A55">
      <w:r>
        <w:separator/>
      </w:r>
    </w:p>
  </w:footnote>
  <w:footnote w:type="continuationSeparator" w:id="0">
    <w:p w14:paraId="33F92DC6" w14:textId="77777777" w:rsidR="00BF0A55" w:rsidRDefault="00BF0A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F00A1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2F2D96"/>
    <w:rsid w:val="0030136B"/>
    <w:rsid w:val="0032691A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C5C1E"/>
    <w:rsid w:val="004F53BB"/>
    <w:rsid w:val="0052082A"/>
    <w:rsid w:val="005401DE"/>
    <w:rsid w:val="00577B25"/>
    <w:rsid w:val="00577D11"/>
    <w:rsid w:val="00595AF3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73E41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67B03"/>
    <w:rsid w:val="0087053B"/>
    <w:rsid w:val="0087419F"/>
    <w:rsid w:val="008920B6"/>
    <w:rsid w:val="008B3C04"/>
    <w:rsid w:val="008F1291"/>
    <w:rsid w:val="00901B9B"/>
    <w:rsid w:val="009071AB"/>
    <w:rsid w:val="0091762C"/>
    <w:rsid w:val="00923198"/>
    <w:rsid w:val="00934415"/>
    <w:rsid w:val="00946D00"/>
    <w:rsid w:val="009760E2"/>
    <w:rsid w:val="00987E9F"/>
    <w:rsid w:val="00992B38"/>
    <w:rsid w:val="009B5DC3"/>
    <w:rsid w:val="009C414D"/>
    <w:rsid w:val="00A31AE3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445F8"/>
    <w:rsid w:val="00B67208"/>
    <w:rsid w:val="00B81B4F"/>
    <w:rsid w:val="00BB324A"/>
    <w:rsid w:val="00BF0A55"/>
    <w:rsid w:val="00C152DC"/>
    <w:rsid w:val="00C3442D"/>
    <w:rsid w:val="00C41982"/>
    <w:rsid w:val="00C50064"/>
    <w:rsid w:val="00C62F60"/>
    <w:rsid w:val="00C73146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295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75</cp:revision>
  <cp:lastPrinted>2006-10-11T04:25:00Z</cp:lastPrinted>
  <dcterms:created xsi:type="dcterms:W3CDTF">2021-08-13T08:48:00Z</dcterms:created>
  <dcterms:modified xsi:type="dcterms:W3CDTF">2021-08-18T07:51:00Z</dcterms:modified>
</cp:coreProperties>
</file>