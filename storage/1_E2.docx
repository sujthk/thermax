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AAB48" w14:textId="77777777" w:rsidR="00102F32" w:rsidRPr="00E26BA6" w:rsidRDefault="00102F32" w:rsidP="00E26BA6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E26BA6">
        <w:rPr>
          <w:rFonts w:ascii="Arial" w:hAnsi="Arial" w:cs="Arial"/>
          <w:b/>
        </w:rPr>
        <w:t>TECHNICAL SPECIFICATIONS : VAPOUR ABSORPTION 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924E07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Version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1.2.0 Dt : 07-Aug-2021</w:t>
            </w:r>
          </w:p>
        </w:tc>
      </w:tr>
      <w:bookmarkEnd w:id="1"/>
      <w:bookmarkEnd w:id="2"/>
      <w:tr w:rsidR="00D46822" w:rsidRPr="00E81F46" w14:paraId="7509BB90" w14:textId="77777777" w:rsidTr="00924E07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Enquiry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20-Sep-2021, 13:22 </w:t>
            </w:r>
          </w:p>
        </w:tc>
      </w:tr>
      <w:tr w:rsidR="00D46822" w:rsidRPr="00E81F46" w14:paraId="2488E94F" w14:textId="77777777" w:rsidTr="00924E07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TAC E2 M1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924E07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924E07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Capacity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C152DC" w:rsidRPr="009071AB" w14:paraId="0B6F84AB" w14:textId="77777777" w:rsidTr="00764C2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Chilled Water Circuit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flow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24.1</w:t>
            </w:r>
          </w:p>
        </w:tc>
      </w:tr>
      <w:tr w:rsidR="005401DE" w:rsidRPr="009071AB" w14:paraId="0BB74336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inlet temperature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401DE" w:rsidRPr="009071AB" w14:paraId="5D9922C6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outlet temperature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5321D" w:rsidRPr="009071AB" w14:paraId="5D140E2A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Evaporate passes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2+2</w:t>
            </w:r>
          </w:p>
        </w:tc>
      </w:tr>
      <w:tr w:rsidR="0005321D" w:rsidRPr="009071AB" w14:paraId="4FDB7D32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Chilled water circuit pressure loss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</w:t>
            </w:r>
          </w:p>
        </w:tc>
      </w:tr>
      <w:tr w:rsidR="0005321D" w:rsidRPr="009071AB" w14:paraId="11567039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Chilled water Connection diameter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05321D" w:rsidRPr="009071AB" w14:paraId="78F177F6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05321D" w:rsidRPr="009071AB" w14:paraId="40062195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Chilled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1FA2985B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Chilled water fouling factor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E9161F" w:rsidRPr="009071AB" w14:paraId="402CBB97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9161F" w:rsidRPr="009071AB" w14:paraId="28494F5D" w14:textId="77777777" w:rsidTr="00764C2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764C2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Cooling Water Circuit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Rejected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204485.7</w:t>
            </w:r>
          </w:p>
        </w:tc>
      </w:tr>
      <w:tr w:rsidR="005401DE" w:rsidRPr="009071AB" w14:paraId="35715861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Cooling water flow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</w:tr>
      <w:tr w:rsidR="005401DE" w:rsidRPr="009071AB" w14:paraId="1767BD05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Cooling water inlet temperature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8229E1" w:rsidRPr="009071AB" w14:paraId="58A783DE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outlet temperature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36.3</w:t>
            </w:r>
          </w:p>
        </w:tc>
      </w:tr>
      <w:tr w:rsidR="00E9161F" w:rsidRPr="009071AB" w14:paraId="1A75DA2D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Absorber / Condenser passes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1+1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E9161F" w:rsidRPr="009071AB" w14:paraId="21E53541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Cooling water Bypass Flow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m³/hr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bookmarkEnd w:id="15"/>
      <w:tr w:rsidR="00E9161F" w:rsidRPr="009071AB" w14:paraId="6FF46793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Cooling water circuit pressure loss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mLC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9161F" w:rsidRPr="009071AB" w14:paraId="0FABDE85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Cooling water Connection diameter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E9161F" w:rsidRPr="009071AB" w14:paraId="7422CE81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Glycol type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E9161F" w:rsidRPr="009071AB" w14:paraId="74ED8D5F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Cooling water glycol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E9161F" w:rsidRPr="009071AB" w14:paraId="79006D30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Cooling water fouling factor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m² hr °C/kcal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standard</w:t>
            </w:r>
          </w:p>
        </w:tc>
      </w:tr>
      <w:tr w:rsidR="00E9161F" w:rsidRPr="009071AB" w14:paraId="52074A9E" w14:textId="77777777" w:rsidTr="00924E07">
        <w:trPr>
          <w:trHeight w:val="289"/>
        </w:trPr>
        <w:tc>
          <w:tcPr>
            <w:tcW w:w="567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Maximum working pressure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kg/cm²(g)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2E4944" w:rsidRPr="009071AB" w14:paraId="1E805328" w14:textId="77777777" w:rsidTr="00764C2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DB7719" w:rsidR="00C152DC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EXHAUST GAS CIRCUIT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4CB0712C" w14:textId="4659533C" w:rsidR="00403246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Heat Input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kCal/hr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83525.7</w:t>
            </w:r>
          </w:p>
        </w:tc>
      </w:tr>
      <w:tr w:rsidR="00D52863" w:rsidRPr="00C152DC" w14:paraId="346BFF8C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E3BCF1E" w14:textId="6BDAEC5A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785805A" w14:textId="2D3DA5A4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 Type</w:t>
            </w:r>
          </w:p>
        </w:tc>
        <w:tc>
          <w:tcPr>
            <w:tcW w:w="1517" w:type="dxa"/>
            <w:vAlign w:val="center"/>
          </w:tcPr>
          <w:p w14:paraId="7799B6FD" w14:textId="31084864" w:rsidR="00D52863" w:rsidRPr="00C152DC" w:rsidRDefault="00F10EA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803" w:type="dxa"/>
            <w:vAlign w:val="center"/>
          </w:tcPr>
          <w:p w14:paraId="5F0DEDE3" w14:textId="217B8528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gas</w:t>
            </w:r>
          </w:p>
        </w:tc>
      </w:tr>
      <w:tr w:rsidR="00D52863" w:rsidRPr="00C152DC" w14:paraId="2FE1EFED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2E376EC9" w14:textId="48AA2471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70" w:type="dxa"/>
            <w:vAlign w:val="center"/>
          </w:tcPr>
          <w:p w14:paraId="1FA1CF17" w14:textId="70D77406" w:rsidR="00D52863" w:rsidRPr="00C152DC" w:rsidRDefault="00D5286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Exhaust Gas Flow</w:t>
            </w:r>
            <w:r w:rsidR="00F10EA3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517" w:type="dxa"/>
            <w:vAlign w:val="center"/>
          </w:tcPr>
          <w:p w14:paraId="1D92766E" w14:textId="59B16A85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2803" w:type="dxa"/>
            <w:vAlign w:val="center"/>
          </w:tcPr>
          <w:p w14:paraId="16D621F8" w14:textId="50CA5D64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  <w:tr w:rsidR="00D52863" w:rsidRPr="00C152DC" w14:paraId="490B0281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09BE1FDB" w14:textId="4244E4AF" w:rsidR="00D52863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5DD8D658" w14:textId="500165FC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Exhaust Gas inlet temperature</w:t>
            </w:r>
          </w:p>
        </w:tc>
        <w:tc>
          <w:tcPr>
            <w:tcW w:w="1517" w:type="dxa"/>
            <w:vAlign w:val="center"/>
          </w:tcPr>
          <w:p w14:paraId="62A3DA3D" w14:textId="4F587C41" w:rsidR="00D5286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42F8420F" w14:textId="12853FEB" w:rsidR="00D5286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</w:tr>
      <w:tr w:rsidR="0005321D" w:rsidRPr="00C152DC" w14:paraId="2B989D79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466BEC86" w14:textId="6805DB0C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70" w:type="dxa"/>
            <w:vAlign w:val="center"/>
          </w:tcPr>
          <w:p w14:paraId="355DAC78" w14:textId="4D46EF03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Exhaust Gas Outlet temperature</w:t>
            </w:r>
          </w:p>
        </w:tc>
        <w:tc>
          <w:tcPr>
            <w:tcW w:w="1517" w:type="dxa"/>
            <w:vAlign w:val="center"/>
          </w:tcPr>
          <w:p w14:paraId="65AE3EA0" w14:textId="07031E04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°C</w:t>
            </w:r>
          </w:p>
        </w:tc>
        <w:tc>
          <w:tcPr>
            <w:tcW w:w="2803" w:type="dxa"/>
            <w:vAlign w:val="center"/>
          </w:tcPr>
          <w:p w14:paraId="68A56174" w14:textId="5E331377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257.5</w:t>
            </w:r>
          </w:p>
        </w:tc>
      </w:tr>
      <w:tr w:rsidR="0005321D" w:rsidRPr="00C152DC" w14:paraId="627F90D0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8DDE7E0" w14:textId="43B15485" w:rsidR="0005321D" w:rsidRPr="00C152DC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41549B4" w14:textId="79CBB493" w:rsidR="0005321D" w:rsidRPr="00C152DC" w:rsidRDefault="00F04ED1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Exhaust Connection Diameter(Indicative)</w:t>
            </w:r>
          </w:p>
        </w:tc>
        <w:tc>
          <w:tcPr>
            <w:tcW w:w="1517" w:type="dxa"/>
            <w:vAlign w:val="center"/>
          </w:tcPr>
          <w:p w14:paraId="0FB94341" w14:textId="272AACA1" w:rsidR="0005321D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2803" w:type="dxa"/>
            <w:vAlign w:val="center"/>
          </w:tcPr>
          <w:p w14:paraId="5155C551" w14:textId="3C5B7F9C" w:rsidR="0005321D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</w:tr>
      <w:tr w:rsidR="00F10EA3" w:rsidRPr="00C152DC" w14:paraId="78D6F644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7E1EE81C" w14:textId="69B282C4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2BB6ACB" w14:textId="504388F1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Exhaust Gas Sp.Heat Capacity</w:t>
            </w:r>
          </w:p>
        </w:tc>
        <w:tc>
          <w:tcPr>
            <w:tcW w:w="1517" w:type="dxa"/>
            <w:vAlign w:val="center"/>
          </w:tcPr>
          <w:p w14:paraId="6AFCA185" w14:textId="49E971E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kcal/kg°C</w:t>
            </w:r>
          </w:p>
        </w:tc>
        <w:tc>
          <w:tcPr>
            <w:tcW w:w="2803" w:type="dxa"/>
            <w:vAlign w:val="center"/>
          </w:tcPr>
          <w:p w14:paraId="78CD58DC" w14:textId="1BC3510F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0.273</w:t>
            </w:r>
          </w:p>
        </w:tc>
      </w:tr>
      <w:tr w:rsidR="00F10EA3" w:rsidRPr="00C152DC" w14:paraId="268B7385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0117FF2B" w14:textId="4EDB7C5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vAlign w:val="center"/>
          </w:tcPr>
          <w:p w14:paraId="10A4B49E" w14:textId="50B6A8B9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Exhaust Gas Flow</w:t>
            </w:r>
          </w:p>
        </w:tc>
        <w:tc>
          <w:tcPr>
            <w:tcW w:w="1517" w:type="dxa"/>
            <w:vAlign w:val="center"/>
          </w:tcPr>
          <w:p w14:paraId="19B1DA62" w14:textId="14AD4386" w:rsidR="00F10EA3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kg/hr</w:t>
            </w:r>
          </w:p>
        </w:tc>
        <w:tc>
          <w:tcPr>
            <w:tcW w:w="2803" w:type="dxa"/>
            <w:vAlign w:val="center"/>
          </w:tcPr>
          <w:p w14:paraId="57139D6E" w14:textId="76C1B7FC" w:rsidR="00F10EA3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1300</w:t>
            </w:r>
          </w:p>
        </w:tc>
      </w:tr>
      <w:tr w:rsidR="00F10EA3" w:rsidRPr="00C152DC" w14:paraId="405929B4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30A99A7" w14:textId="37A1A30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870" w:type="dxa"/>
            <w:vAlign w:val="center"/>
          </w:tcPr>
          <w:p w14:paraId="38B55ECE" w14:textId="5DC57A57" w:rsidR="00F10EA3" w:rsidRDefault="00F10EA3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Engine Load considered</w:t>
            </w:r>
          </w:p>
        </w:tc>
        <w:tc>
          <w:tcPr>
            <w:tcW w:w="1517" w:type="dxa"/>
            <w:vAlign w:val="center"/>
          </w:tcPr>
          <w:p w14:paraId="2102D516" w14:textId="4BAFF45A" w:rsidR="00F10EA3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04B57514" w14:textId="3BD2962D" w:rsidR="00F10EA3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545687" w:rsidRPr="00C152DC" w14:paraId="2BDA8648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72E282CD" w14:textId="56066BF5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764C2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6C0F106" w14:textId="34F6E22B" w:rsidR="00545687" w:rsidRDefault="00545687" w:rsidP="00F10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Allowable Pressure Drop in VAM - EG Furnace</w:t>
            </w:r>
          </w:p>
        </w:tc>
        <w:tc>
          <w:tcPr>
            <w:tcW w:w="1517" w:type="dxa"/>
            <w:vAlign w:val="center"/>
          </w:tcPr>
          <w:p w14:paraId="62EB6B70" w14:textId="64ECA58A" w:rsidR="00545687" w:rsidRDefault="00545687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mmWC</w:t>
            </w:r>
          </w:p>
        </w:tc>
        <w:tc>
          <w:tcPr>
            <w:tcW w:w="2803" w:type="dxa"/>
            <w:vAlign w:val="center"/>
          </w:tcPr>
          <w:p w14:paraId="7C85960E" w14:textId="00EBA468" w:rsidR="00545687" w:rsidRDefault="00545687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</w:tr>
      <w:tr w:rsidR="00F10EA3" w:rsidRPr="00C152DC" w14:paraId="38C93696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00BE2FB2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Electrical Data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F10EA3" w:rsidRPr="00C152DC" w14:paraId="55729D12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Power supply</w:t>
            </w:r>
          </w:p>
        </w:tc>
        <w:tc>
          <w:tcPr>
            <w:tcW w:w="1517" w:type="dxa"/>
            <w:vAlign w:val="center"/>
          </w:tcPr>
          <w:p w14:paraId="254587FD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415 V( ±10%), 50 Hz (±5%), 3 Phase+N</w:t>
            </w:r>
          </w:p>
        </w:tc>
      </w:tr>
      <w:tr w:rsidR="00F10EA3" w:rsidRPr="00C152DC" w14:paraId="22C33DAD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Power consumption</w:t>
            </w:r>
          </w:p>
        </w:tc>
        <w:tc>
          <w:tcPr>
            <w:tcW w:w="1517" w:type="dxa"/>
            <w:vAlign w:val="center"/>
          </w:tcPr>
          <w:p w14:paraId="384AF7B1" w14:textId="64DA88C2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</w:t>
            </w:r>
          </w:p>
        </w:tc>
      </w:tr>
      <w:tr w:rsidR="00F10EA3" w:rsidRPr="00C152DC" w14:paraId="41DD1230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Absorbent pump rating</w:t>
            </w:r>
          </w:p>
        </w:tc>
        <w:tc>
          <w:tcPr>
            <w:tcW w:w="1517" w:type="dxa"/>
            <w:vAlign w:val="center"/>
          </w:tcPr>
          <w:p w14:paraId="5C374FD3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1.1 (3.4)</w:t>
            </w:r>
            <w:bookmarkEnd w:id="29"/>
          </w:p>
        </w:tc>
      </w:tr>
      <w:tr w:rsidR="00F10EA3" w:rsidRPr="00C152DC" w14:paraId="0E9B27DD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Refrigerant pump rating</w:t>
            </w:r>
          </w:p>
        </w:tc>
        <w:tc>
          <w:tcPr>
            <w:tcW w:w="1517" w:type="dxa"/>
            <w:vAlign w:val="center"/>
          </w:tcPr>
          <w:p w14:paraId="0F57314E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0.2 (1.1)</w:t>
            </w:r>
            <w:bookmarkEnd w:id="31"/>
          </w:p>
        </w:tc>
      </w:tr>
      <w:tr w:rsidR="00F10EA3" w:rsidRPr="00C152DC" w14:paraId="48572316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Vacuum pump rating</w:t>
            </w:r>
          </w:p>
        </w:tc>
        <w:tc>
          <w:tcPr>
            <w:tcW w:w="1517" w:type="dxa"/>
            <w:vAlign w:val="center"/>
          </w:tcPr>
          <w:p w14:paraId="76ADFA3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0.75 (1.8)</w:t>
            </w:r>
            <w:bookmarkEnd w:id="33"/>
          </w:p>
        </w:tc>
      </w:tr>
      <w:tr w:rsidR="00F10EA3" w:rsidRPr="00C152DC" w14:paraId="4C266640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EA3" w:rsidRPr="00C152DC" w14:paraId="70484555" w14:textId="77777777" w:rsidTr="00764C2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77777777" w:rsidR="00F10EA3" w:rsidRPr="00C152DC" w:rsidRDefault="00F10EA3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Tube Metallurgy</w:t>
            </w:r>
            <w:r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F10EA3" w:rsidRPr="00C152DC" w14:paraId="7704DF47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EVAP_TUBE_MATERIAL"/>
            <w:r>
              <w:rPr>
                <w:rFonts w:ascii="Arial" w:hAnsi="Arial" w:cs="Arial"/>
                <w:sz w:val="20"/>
                <w:szCs w:val="20"/>
              </w:rPr>
              <w:t>Evaporator</w:t>
            </w:r>
          </w:p>
        </w:tc>
        <w:tc>
          <w:tcPr>
            <w:tcW w:w="1517" w:type="dxa"/>
            <w:vAlign w:val="center"/>
          </w:tcPr>
          <w:p w14:paraId="58FBA57F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F10EA3" w:rsidRPr="00C152DC" w14:paraId="34625007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ABSO_TUBE_MATERIAL"/>
            <w:r>
              <w:rPr>
                <w:rFonts w:ascii="Arial" w:hAnsi="Arial" w:cs="Arial"/>
                <w:sz w:val="20"/>
                <w:szCs w:val="20"/>
              </w:rPr>
              <w:t>Absorber tube material</w:t>
            </w:r>
          </w:p>
        </w:tc>
        <w:tc>
          <w:tcPr>
            <w:tcW w:w="1517" w:type="dxa"/>
            <w:vAlign w:val="center"/>
          </w:tcPr>
          <w:p w14:paraId="5A7B28CB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F10EA3" w:rsidRPr="00C152DC" w14:paraId="3527EF12" w14:textId="77777777" w:rsidTr="00924E07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F10EA3" w:rsidRPr="00C152DC" w:rsidRDefault="00F10EA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COND_TUBE_MATERIAL"/>
            <w:r>
              <w:rPr>
                <w:rFonts w:ascii="Arial" w:hAnsi="Arial" w:cs="Arial"/>
                <w:sz w:val="20"/>
                <w:szCs w:val="20"/>
              </w:rPr>
              <w:t>Condenser tube material</w:t>
            </w:r>
          </w:p>
        </w:tc>
        <w:tc>
          <w:tcPr>
            <w:tcW w:w="1517" w:type="dxa"/>
            <w:vAlign w:val="center"/>
          </w:tcPr>
          <w:p w14:paraId="7E04D529" w14:textId="77777777" w:rsidR="00F10EA3" w:rsidRPr="00C152DC" w:rsidRDefault="00F10EA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Copper</w:t>
            </w:r>
          </w:p>
        </w:tc>
      </w:tr>
      <w:tr w:rsidR="00F10EA3" w:rsidRPr="00C152DC" w14:paraId="46120C86" w14:textId="77777777" w:rsidTr="00764C2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F10EA3" w:rsidRPr="00C152DC" w:rsidRDefault="00F10EA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Caption Notes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1. This selection is valid for insulated chiller only.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2. For non-insulated chiller, the Capacity and Heat source consumption will vary.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3. Plant Room Temperature should be from +5 deg C to +45 deg C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4. Please contact Thermax representative / Office for customised specifications.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3AFC38" w14:textId="77777777" w:rsidR="00501A39" w:rsidRDefault="00501A39">
      <w:r>
        <w:separator/>
      </w:r>
    </w:p>
  </w:endnote>
  <w:endnote w:type="continuationSeparator" w:id="0">
    <w:p w14:paraId="7386314B" w14:textId="77777777" w:rsidR="00501A39" w:rsidRDefault="00501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78C8C" w14:textId="77777777" w:rsidR="00501A39" w:rsidRDefault="00501A39">
      <w:r>
        <w:separator/>
      </w:r>
    </w:p>
  </w:footnote>
  <w:footnote w:type="continuationSeparator" w:id="0">
    <w:p w14:paraId="56F0C44A" w14:textId="77777777" w:rsidR="00501A39" w:rsidRDefault="00501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F00A1"/>
    <w:rsid w:val="00102F32"/>
    <w:rsid w:val="001149A0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01A39"/>
    <w:rsid w:val="0052082A"/>
    <w:rsid w:val="005401DE"/>
    <w:rsid w:val="00545687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421FD"/>
    <w:rsid w:val="00761BDB"/>
    <w:rsid w:val="0076374B"/>
    <w:rsid w:val="00763F47"/>
    <w:rsid w:val="00764C28"/>
    <w:rsid w:val="00772B68"/>
    <w:rsid w:val="007C32B6"/>
    <w:rsid w:val="007C5CD3"/>
    <w:rsid w:val="007D0811"/>
    <w:rsid w:val="007E147E"/>
    <w:rsid w:val="007F0A54"/>
    <w:rsid w:val="007F4875"/>
    <w:rsid w:val="007F7940"/>
    <w:rsid w:val="00800943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24E07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66BB1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03EE4"/>
    <w:rsid w:val="00E26BA6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0EA3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324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83</cp:revision>
  <cp:lastPrinted>2006-10-11T04:25:00Z</cp:lastPrinted>
  <dcterms:created xsi:type="dcterms:W3CDTF">2021-08-13T08:48:00Z</dcterms:created>
  <dcterms:modified xsi:type="dcterms:W3CDTF">2021-08-18T07:35:00Z</dcterms:modified>
</cp:coreProperties>
</file>