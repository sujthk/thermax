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5B657542" w:rsidR="005401DE" w:rsidRPr="005736A0" w:rsidRDefault="00C926A1" w:rsidP="005736A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5736A0">
        <w:rPr>
          <w:rFonts w:ascii="Arial" w:hAnsi="Arial" w:cs="Arial"/>
          <w:b/>
          <w:sz w:val="28"/>
          <w:szCs w:val="28"/>
        </w:rPr>
        <w:t>Technical Specifications : Vapour Absorption Chiller</w:t>
      </w:r>
      <w:bookmarkStart w:id="0" w:name="_GoBack"/>
      <w:bookmarkEnd w:id="0"/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18-Aug-2021, 12:02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276041.6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155081.6</w:t>
            </w:r>
          </w:p>
        </w:tc>
      </w:tr>
      <w:tr w:rsidR="005401DE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5401DE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277.2</w:t>
            </w:r>
          </w:p>
        </w:tc>
      </w:tr>
      <w:tr w:rsidR="0005321D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D0281" w14:textId="77777777" w:rsidR="004B663C" w:rsidRDefault="004B663C">
      <w:r>
        <w:separator/>
      </w:r>
    </w:p>
  </w:endnote>
  <w:endnote w:type="continuationSeparator" w:id="0">
    <w:p w14:paraId="0ECAD0FB" w14:textId="77777777" w:rsidR="004B663C" w:rsidRDefault="004B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1721B" w14:textId="77777777" w:rsidR="004B663C" w:rsidRDefault="004B663C">
      <w:r>
        <w:separator/>
      </w:r>
    </w:p>
  </w:footnote>
  <w:footnote w:type="continuationSeparator" w:id="0">
    <w:p w14:paraId="4371DF49" w14:textId="77777777" w:rsidR="004B663C" w:rsidRDefault="004B6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663C"/>
    <w:rsid w:val="004C5C1E"/>
    <w:rsid w:val="004F53BB"/>
    <w:rsid w:val="0052082A"/>
    <w:rsid w:val="005401DE"/>
    <w:rsid w:val="005736A0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223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58</cp:revision>
  <cp:lastPrinted>2006-10-11T04:25:00Z</cp:lastPrinted>
  <dcterms:created xsi:type="dcterms:W3CDTF">2021-08-13T08:48:00Z</dcterms:created>
  <dcterms:modified xsi:type="dcterms:W3CDTF">2021-08-18T06:29:00Z</dcterms:modified>
</cp:coreProperties>
</file>