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22"/>
        <w:gridCol w:w="3848"/>
        <w:gridCol w:w="1260"/>
        <w:gridCol w:w="3060"/>
        <w:gridCol w:w="22"/>
      </w:tblGrid>
      <w:tr w:rsidR="005401DE" w:rsidRPr="009071AB" w14:paraId="7DB807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1FB6" w:rsidRPr="009071AB" w14:paraId="59ACD7E0" w14:textId="77777777" w:rsidTr="00E720BA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7117F6F4" w14:textId="77777777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69D212" w14:textId="3618017C" w:rsidR="00D81FB6" w:rsidRPr="009071AB" w:rsidRDefault="00D81FB6" w:rsidP="00E72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${hot_water_circuit}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D81FB6" w:rsidRPr="009071AB" w14:paraId="6FF9D505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F7BAF9E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70D13A4" w14:textId="61B9FFD1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${heat_duty}</w:t>
            </w:r>
          </w:p>
        </w:tc>
        <w:tc>
          <w:tcPr>
            <w:tcW w:w="1260" w:type="dxa"/>
            <w:vAlign w:val="center"/>
          </w:tcPr>
          <w:p w14:paraId="7BB77336" w14:textId="54A2C808" w:rsidR="00D81FB6" w:rsidRDefault="0066117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${heat_duty</w:t>
            </w:r>
            <w:r w:rsidR="00D81FB6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7CBC964" w14:textId="6127C6A3" w:rsidR="00D81FB6" w:rsidRDefault="0066117C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Start w:id="10" w:name="_GoBack"/>
            <w:bookmarkEnd w:id="10"/>
            <w:r w:rsidR="00D81FB6">
              <w:rPr>
                <w:rFonts w:ascii="Arial" w:hAnsi="Arial" w:cs="Arial"/>
                <w:sz w:val="20"/>
                <w:szCs w:val="20"/>
              </w:rPr>
              <w:t>heat_duty_value}</w:t>
            </w:r>
          </w:p>
        </w:tc>
      </w:tr>
      <w:tr w:rsidR="00D81FB6" w:rsidRPr="009071AB" w14:paraId="07CA1CD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1BD7DE5" w14:textId="77777777" w:rsidR="00D81FB6" w:rsidRPr="009071AB" w:rsidRDefault="00D81FB6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D93A4BD" w14:textId="252CAD2F" w:rsidR="00D81FB6" w:rsidRDefault="00D81FB6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  <w:r w:rsidR="00806B3E">
              <w:rPr>
                <w:rFonts w:ascii="Arial" w:hAnsi="Arial" w:cs="Arial"/>
                <w:sz w:val="20"/>
                <w:szCs w:val="20"/>
              </w:rPr>
              <w:t xml:space="preserve"> (+/-3%)</w:t>
            </w:r>
          </w:p>
        </w:tc>
        <w:tc>
          <w:tcPr>
            <w:tcW w:w="1260" w:type="dxa"/>
            <w:vAlign w:val="center"/>
          </w:tcPr>
          <w:p w14:paraId="5423CBBD" w14:textId="0789C7EE" w:rsidR="00D81FB6" w:rsidRDefault="00D81FB6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7C4BECD8" w14:textId="47C5388C" w:rsidR="00D81FB6" w:rsidRDefault="00D81FB6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806B3E" w:rsidRPr="009071AB" w14:paraId="27338B9A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36FAC60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348828" w14:textId="51390958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705869F4" w14:textId="53C9043E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${hot_water_in_temp_unit}</w:t>
            </w:r>
          </w:p>
        </w:tc>
        <w:tc>
          <w:tcPr>
            <w:tcW w:w="3060" w:type="dxa"/>
            <w:vAlign w:val="center"/>
          </w:tcPr>
          <w:p w14:paraId="0AE5A690" w14:textId="6A6B00C1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806B3E" w:rsidRPr="009071AB" w14:paraId="147E4F87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B0DD6E8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FA4438" w14:textId="4CBD9E4C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1817EC31" w14:textId="613D8269" w:rsidR="00806B3E" w:rsidRDefault="00806B3E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${hot_water_out_temp_unit}</w:t>
            </w:r>
          </w:p>
        </w:tc>
        <w:tc>
          <w:tcPr>
            <w:tcW w:w="3060" w:type="dxa"/>
            <w:vAlign w:val="center"/>
          </w:tcPr>
          <w:p w14:paraId="68CCD117" w14:textId="77309797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806B3E" w:rsidRPr="009071AB" w14:paraId="583F346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656A223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496D389" w14:textId="23DB582B" w:rsidR="00806B3E" w:rsidRDefault="00806B3E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${side_arm_passes}</w:t>
            </w:r>
          </w:p>
        </w:tc>
        <w:tc>
          <w:tcPr>
            <w:tcW w:w="1260" w:type="dxa"/>
            <w:vAlign w:val="center"/>
          </w:tcPr>
          <w:p w14:paraId="693DF8CC" w14:textId="3426D542" w:rsidR="00806B3E" w:rsidRDefault="00623D3C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097E95A3" w14:textId="09651FF5" w:rsidR="00806B3E" w:rsidRDefault="00806B3E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${side_arm_passes_value}</w:t>
            </w:r>
          </w:p>
        </w:tc>
      </w:tr>
      <w:tr w:rsidR="00806B3E" w:rsidRPr="009071AB" w14:paraId="6F0944BB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9C382AE" w14:textId="77777777" w:rsidR="00806B3E" w:rsidRPr="009071AB" w:rsidRDefault="00806B3E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C7908B5" w14:textId="6A81DDA2" w:rsidR="00806B3E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${hot_water_pressure_loss}</w:t>
            </w:r>
          </w:p>
        </w:tc>
        <w:tc>
          <w:tcPr>
            <w:tcW w:w="1260" w:type="dxa"/>
            <w:vAlign w:val="center"/>
          </w:tcPr>
          <w:p w14:paraId="3A4FC3C6" w14:textId="7A5E1417" w:rsidR="00806B3E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${hot_water_pressure_loss_unit}</w:t>
            </w:r>
          </w:p>
        </w:tc>
        <w:tc>
          <w:tcPr>
            <w:tcW w:w="3060" w:type="dxa"/>
            <w:vAlign w:val="center"/>
          </w:tcPr>
          <w:p w14:paraId="2116495D" w14:textId="24571296" w:rsidR="00806B3E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${hot_water_pressure_loss_value}</w:t>
            </w:r>
          </w:p>
        </w:tc>
      </w:tr>
      <w:tr w:rsidR="00C9626B" w:rsidRPr="009071AB" w14:paraId="52A7B13D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1FB671C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4AF86BE" w14:textId="064758A4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${hot_water_conn_dia}</w:t>
            </w:r>
          </w:p>
        </w:tc>
        <w:tc>
          <w:tcPr>
            <w:tcW w:w="1260" w:type="dxa"/>
            <w:vAlign w:val="center"/>
          </w:tcPr>
          <w:p w14:paraId="3CD1249B" w14:textId="061186B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${hot_water_conn_dia_unit}</w:t>
            </w:r>
          </w:p>
        </w:tc>
        <w:tc>
          <w:tcPr>
            <w:tcW w:w="3060" w:type="dxa"/>
            <w:vAlign w:val="center"/>
          </w:tcPr>
          <w:p w14:paraId="3E761245" w14:textId="30C64790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${hot_water_conn_dia_value}</w:t>
            </w:r>
          </w:p>
        </w:tc>
      </w:tr>
      <w:tr w:rsidR="00C9626B" w:rsidRPr="009071AB" w14:paraId="1BA84929" w14:textId="77777777" w:rsidTr="00E720BA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8BDFE5" w14:textId="77777777" w:rsidR="00C9626B" w:rsidRPr="009071AB" w:rsidRDefault="00C9626B" w:rsidP="00E720BA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E190EC8" w14:textId="2A8B05DB" w:rsidR="00C9626B" w:rsidRDefault="00C9626B" w:rsidP="00E72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${hw_max_working_pressure}</w:t>
            </w:r>
          </w:p>
        </w:tc>
        <w:tc>
          <w:tcPr>
            <w:tcW w:w="1260" w:type="dxa"/>
            <w:vAlign w:val="center"/>
          </w:tcPr>
          <w:p w14:paraId="52591082" w14:textId="358C2F6B" w:rsidR="00C9626B" w:rsidRDefault="00C9626B" w:rsidP="00D81F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${hw_max_working_pressure_unit}</w:t>
            </w:r>
          </w:p>
        </w:tc>
        <w:tc>
          <w:tcPr>
            <w:tcW w:w="3060" w:type="dxa"/>
            <w:vAlign w:val="center"/>
          </w:tcPr>
          <w:p w14:paraId="3DDB285D" w14:textId="5763AAE5" w:rsidR="00C9626B" w:rsidRDefault="00C9626B" w:rsidP="00E720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${hw_max_working_pressure_value}</w:t>
            </w:r>
          </w:p>
        </w:tc>
      </w:tr>
      <w:tr w:rsidR="00464DA6" w:rsidRPr="009071AB" w14:paraId="7599F4A2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0BBD3B55" w14:textId="77777777" w:rsidR="00464DA6" w:rsidRPr="009071AB" w:rsidRDefault="00464DA6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D81FB6">
        <w:trPr>
          <w:trHeight w:val="289"/>
        </w:trPr>
        <w:tc>
          <w:tcPr>
            <w:tcW w:w="472" w:type="dxa"/>
            <w:gridSpan w:val="2"/>
            <w:shd w:val="pct15" w:color="auto" w:fill="FFFFFF"/>
            <w:vAlign w:val="center"/>
          </w:tcPr>
          <w:p w14:paraId="1F767BCD" w14:textId="037D5BC6" w:rsidR="00E9161F" w:rsidRPr="009071AB" w:rsidRDefault="00C9626B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38EC85A" w14:textId="7B365A9F" w:rsidR="00923198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870" w:type="dxa"/>
            <w:gridSpan w:val="2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1873387F" w14:textId="65E1E3EA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84559" w14:textId="1111A7ED" w:rsidR="005401DE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870" w:type="dxa"/>
            <w:gridSpan w:val="2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1CB2BA8" w14:textId="6D63DA07" w:rsidR="008229E1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870" w:type="dxa"/>
            <w:gridSpan w:val="2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D7ACAB2" w14:textId="2AB041D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870" w:type="dxa"/>
            <w:gridSpan w:val="2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363FBC40" w14:textId="46D9D1C2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gridSpan w:val="2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5"/>
      <w:tr w:rsidR="00E9161F" w:rsidRPr="009071AB" w14:paraId="6FF46793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138C6D7" w14:textId="2D50C95B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${co_pressure_loss_value}</w:t>
            </w:r>
          </w:p>
        </w:tc>
      </w:tr>
      <w:tr w:rsidR="00E9161F" w:rsidRPr="009071AB" w14:paraId="0FABDE85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0E366D96" w14:textId="0F4985A6" w:rsidR="00E9161F" w:rsidRPr="009071AB" w:rsidRDefault="00C9626B" w:rsidP="00C962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870" w:type="dxa"/>
            <w:gridSpan w:val="2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 w:rsidTr="00D81FB6">
        <w:trPr>
          <w:gridAfter w:val="1"/>
          <w:wAfter w:w="22" w:type="dxa"/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D81FB6">
        <w:trPr>
          <w:gridAfter w:val="1"/>
          <w:wAfter w:w="22" w:type="dxa"/>
          <w:trHeight w:val="289"/>
        </w:trPr>
        <w:tc>
          <w:tcPr>
            <w:tcW w:w="8640" w:type="dxa"/>
            <w:gridSpan w:val="5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0DCD06FF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9626B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3F561FB1" w14:textId="5E4D7053" w:rsidR="00C152DC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${steam_c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5401DE" w:rsidRPr="00C152DC" w14:paraId="346BFF8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E3BCF1E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785805A" w14:textId="4400114A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STEAM_PRESSUR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99B6FD" w14:textId="755CCA71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${steam_pressure_unit}</w:t>
            </w:r>
          </w:p>
        </w:tc>
        <w:tc>
          <w:tcPr>
            <w:tcW w:w="3060" w:type="dxa"/>
            <w:vAlign w:val="center"/>
          </w:tcPr>
          <w:p w14:paraId="5F0DEDE3" w14:textId="240740C1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${steam_pressure_value}</w:t>
            </w:r>
          </w:p>
        </w:tc>
      </w:tr>
      <w:tr w:rsidR="005401DE" w:rsidRPr="00C152DC" w14:paraId="2FE1EFE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376EC9" w14:textId="77777777" w:rsidR="005401DE" w:rsidRPr="00C152DC" w:rsidRDefault="005401DE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FA1CF17" w14:textId="16AAD12C" w:rsidR="005401DE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STEAM_CONSUMPTION_RATE"/>
            <w:r>
              <w:rPr>
                <w:rFonts w:ascii="Arial" w:hAnsi="Arial" w:cs="Arial"/>
                <w:sz w:val="20"/>
                <w:szCs w:val="20"/>
              </w:rPr>
              <w:t>${steam_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3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84000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40005" w:rsidRPr="00840005">
              <w:rPr>
                <w:rFonts w:ascii="Arial" w:hAnsi="Arial" w:cs="Arial"/>
                <w:sz w:val="20"/>
                <w:szCs w:val="20"/>
                <w:u w:val="single"/>
              </w:rPr>
              <w:t>+</w:t>
            </w:r>
            <w:r w:rsidR="00840005" w:rsidRPr="00840005">
              <w:rPr>
                <w:rFonts w:ascii="Arial" w:hAnsi="Arial" w:cs="Arial"/>
                <w:sz w:val="20"/>
                <w:szCs w:val="20"/>
              </w:rPr>
              <w:t xml:space="preserve"> 3 %)</w:t>
            </w:r>
          </w:p>
        </w:tc>
        <w:tc>
          <w:tcPr>
            <w:tcW w:w="1260" w:type="dxa"/>
            <w:vAlign w:val="center"/>
          </w:tcPr>
          <w:p w14:paraId="1D92766E" w14:textId="5C06B8A6" w:rsidR="005401DE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${steam_consumption_unit}</w:t>
            </w:r>
          </w:p>
        </w:tc>
        <w:tc>
          <w:tcPr>
            <w:tcW w:w="3060" w:type="dxa"/>
            <w:vAlign w:val="center"/>
          </w:tcPr>
          <w:p w14:paraId="16D621F8" w14:textId="767F7429" w:rsidR="005401DE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${steam_consumption_value}</w:t>
            </w:r>
          </w:p>
        </w:tc>
      </w:tr>
      <w:tr w:rsidR="0005321D" w:rsidRPr="00C152DC" w14:paraId="490B0281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9BE1FDB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5DD8D658" w14:textId="2CF23644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D_DRAIN_TEMPERAT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temperature</w:t>
            </w:r>
            <w:bookmarkEnd w:id="2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2A3DA3D" w14:textId="0FDD6B7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${condensate_drain_temperature_unit}</w:t>
            </w:r>
          </w:p>
        </w:tc>
        <w:tc>
          <w:tcPr>
            <w:tcW w:w="3060" w:type="dxa"/>
            <w:vAlign w:val="center"/>
          </w:tcPr>
          <w:p w14:paraId="42F8420F" w14:textId="0782FCB9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5" w:name="VALUE_COND_DRAIN_TEMPERATURE"/>
            <w:r>
              <w:rPr>
                <w:rFonts w:ascii="Arial" w:hAnsi="Arial" w:cs="Arial"/>
                <w:sz w:val="20"/>
                <w:szCs w:val="20"/>
              </w:rPr>
              <w:t>${condensate_drain_temperature_min_value}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46D00">
              <w:rPr>
                <w:rFonts w:ascii="Arial" w:hAnsi="Arial" w:cs="Arial"/>
                <w:sz w:val="20"/>
                <w:szCs w:val="20"/>
              </w:rPr>
              <w:t>–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${condensate_drain_temperature_max_value}</w:t>
            </w:r>
          </w:p>
        </w:tc>
      </w:tr>
      <w:tr w:rsidR="0005321D" w:rsidRPr="00C152DC" w14:paraId="2B989D79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55DAC78" w14:textId="24F32E89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COND_DRAIN_PRESSURE"/>
            <w:r>
              <w:rPr>
                <w:rFonts w:ascii="Arial" w:hAnsi="Arial" w:cs="Arial"/>
                <w:sz w:val="20"/>
                <w:szCs w:val="20"/>
              </w:rPr>
              <w:t>${condensate_drain_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49DF64C7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${condensate_drain_pressure_unit}</w:t>
            </w:r>
          </w:p>
        </w:tc>
        <w:tc>
          <w:tcPr>
            <w:tcW w:w="3060" w:type="dxa"/>
            <w:vAlign w:val="center"/>
          </w:tcPr>
          <w:p w14:paraId="68A56174" w14:textId="53799C5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${condensate_drain_pressure_value}</w:t>
            </w:r>
          </w:p>
        </w:tc>
      </w:tr>
      <w:tr w:rsidR="0005321D" w:rsidRPr="00C152DC" w14:paraId="627F90D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141549B4" w14:textId="3FC0EFEE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CONNECTION_INLET"/>
            <w:r>
              <w:rPr>
                <w:rFonts w:ascii="Arial" w:hAnsi="Arial" w:cs="Arial"/>
                <w:sz w:val="20"/>
                <w:szCs w:val="20"/>
              </w:rPr>
              <w:t>${connection_inlet_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7CA1837C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${connection_inlet_diameter_unit}</w:t>
            </w:r>
          </w:p>
        </w:tc>
        <w:tc>
          <w:tcPr>
            <w:tcW w:w="3060" w:type="dxa"/>
            <w:vAlign w:val="center"/>
          </w:tcPr>
          <w:p w14:paraId="5155C551" w14:textId="674DF848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${connection_inlet_diameter_value}</w:t>
            </w:r>
          </w:p>
        </w:tc>
      </w:tr>
      <w:tr w:rsidR="0005321D" w:rsidRPr="00C152DC" w14:paraId="4DBF3C8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619848B" w14:textId="2FDF1E41" w:rsidR="0005321D" w:rsidRPr="00C152DC" w:rsidRDefault="00F04ED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CONNECTION_DRAIN"/>
            <w:r>
              <w:rPr>
                <w:rFonts w:ascii="Arial" w:hAnsi="Arial" w:cs="Arial"/>
                <w:sz w:val="20"/>
                <w:szCs w:val="20"/>
              </w:rPr>
              <w:t>${connection_drain_</w:t>
            </w:r>
            <w:r w:rsidR="00ED0E00">
              <w:rPr>
                <w:rFonts w:ascii="Arial" w:hAnsi="Arial" w:cs="Arial"/>
                <w:sz w:val="20"/>
                <w:szCs w:val="20"/>
              </w:rPr>
              <w:t>diameter</w:t>
            </w:r>
            <w:bookmarkEnd w:id="2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70CE3919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${connection_drain_diameter_unit}</w:t>
            </w:r>
          </w:p>
        </w:tc>
        <w:tc>
          <w:tcPr>
            <w:tcW w:w="3060" w:type="dxa"/>
            <w:vAlign w:val="center"/>
          </w:tcPr>
          <w:p w14:paraId="08916AEA" w14:textId="732E6E36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${connection_drain_diameter_value}</w:t>
            </w:r>
          </w:p>
        </w:tc>
      </w:tr>
      <w:tr w:rsidR="0014337B" w:rsidRPr="00C152DC" w14:paraId="165A836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C8185EB" w14:textId="77777777" w:rsidR="0014337B" w:rsidRPr="00C152DC" w:rsidRDefault="0014337B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4FFB6CC6" w14:textId="3E5D7E7B" w:rsidR="0014337B" w:rsidRPr="00C152DC" w:rsidRDefault="00F04ED1" w:rsidP="00934415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DESIGN_PRESSURE"/>
            <w:r>
              <w:rPr>
                <w:rFonts w:ascii="Arial" w:hAnsi="Arial" w:cs="Arial"/>
                <w:sz w:val="20"/>
                <w:szCs w:val="20"/>
              </w:rPr>
              <w:t>${design_p</w:t>
            </w:r>
            <w:r w:rsidR="00ED0E00">
              <w:rPr>
                <w:rFonts w:ascii="Arial" w:hAnsi="Arial" w:cs="Arial"/>
                <w:sz w:val="20"/>
                <w:szCs w:val="20"/>
              </w:rPr>
              <w:t>ressure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B88D10D" w14:textId="121DB75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${design_pressure_unit}</w:t>
            </w:r>
          </w:p>
        </w:tc>
        <w:tc>
          <w:tcPr>
            <w:tcW w:w="3060" w:type="dxa"/>
            <w:vAlign w:val="center"/>
          </w:tcPr>
          <w:p w14:paraId="4AC8D9DB" w14:textId="1B52AF2D" w:rsidR="0014337B" w:rsidRPr="00C152DC" w:rsidRDefault="00F04ED1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${design_pressure_value}</w:t>
            </w:r>
          </w:p>
        </w:tc>
      </w:tr>
      <w:tr w:rsidR="0014337B" w:rsidRPr="00C152DC" w14:paraId="38C9369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39C4F5EC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gridSpan w:val="2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3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3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4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4"/>
          </w:p>
        </w:tc>
      </w:tr>
      <w:tr w:rsidR="0014337B" w:rsidRPr="00C152DC" w14:paraId="0E9B27D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6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6"/>
          </w:p>
        </w:tc>
      </w:tr>
      <w:tr w:rsidR="0014337B" w:rsidRPr="00C152DC" w14:paraId="4857231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8" w:name="VALUE_VACU_PUMP_RATING"/>
            <w:r>
              <w:rPr>
                <w:rFonts w:ascii="Arial" w:hAnsi="Arial" w:cs="Arial"/>
                <w:sz w:val="20"/>
                <w:szCs w:val="20"/>
              </w:rPr>
              <w:t>${vacuum_pump_rating_kw_value} 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8"/>
          </w:p>
        </w:tc>
      </w:tr>
      <w:tr w:rsidR="0014337B" w:rsidRPr="00C152DC" w14:paraId="15143A2E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32171F6E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9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gridSpan w:val="2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7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7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${tube_cleaning_space_value}</w:t>
            </w:r>
          </w:p>
        </w:tc>
      </w:tr>
      <w:tr w:rsidR="0014337B" w:rsidRPr="00C152DC" w14:paraId="4C266640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55FA67F7" w:rsidR="0014337B" w:rsidRPr="00C152DC" w:rsidRDefault="00C9626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4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8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8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9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0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 w:rsidTr="00D81FB6">
        <w:trPr>
          <w:gridAfter w:val="1"/>
          <w:wAfter w:w="22" w:type="dxa"/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gridSpan w:val="2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51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5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 w:rsidTr="00D81FB6">
        <w:trPr>
          <w:gridAfter w:val="1"/>
          <w:wAfter w:w="22" w:type="dxa"/>
          <w:trHeight w:val="288"/>
        </w:trPr>
        <w:tc>
          <w:tcPr>
            <w:tcW w:w="8640" w:type="dxa"/>
            <w:gridSpan w:val="5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62AD04" w14:textId="77777777" w:rsidR="00A4041B" w:rsidRDefault="00A4041B">
      <w:r>
        <w:separator/>
      </w:r>
    </w:p>
  </w:endnote>
  <w:endnote w:type="continuationSeparator" w:id="0">
    <w:p w14:paraId="43E637E8" w14:textId="77777777" w:rsidR="00A4041B" w:rsidRDefault="00A4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4B444" w14:textId="77777777" w:rsidR="00A4041B" w:rsidRDefault="00A4041B">
      <w:r>
        <w:separator/>
      </w:r>
    </w:p>
  </w:footnote>
  <w:footnote w:type="continuationSeparator" w:id="0">
    <w:p w14:paraId="7EBD518F" w14:textId="77777777" w:rsidR="00A4041B" w:rsidRDefault="00A40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690"/>
        </w:tabs>
        <w:ind w:left="169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410"/>
        </w:tabs>
        <w:ind w:left="241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3130"/>
        </w:tabs>
        <w:ind w:left="313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850"/>
        </w:tabs>
        <w:ind w:left="385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570"/>
        </w:tabs>
        <w:ind w:left="457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290"/>
        </w:tabs>
        <w:ind w:left="529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6010"/>
        </w:tabs>
        <w:ind w:left="601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730"/>
        </w:tabs>
        <w:ind w:left="673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F00A1"/>
    <w:rsid w:val="0014337B"/>
    <w:rsid w:val="00174AEE"/>
    <w:rsid w:val="00191AFA"/>
    <w:rsid w:val="001B2916"/>
    <w:rsid w:val="001C1293"/>
    <w:rsid w:val="002066E1"/>
    <w:rsid w:val="00210E2B"/>
    <w:rsid w:val="002213AE"/>
    <w:rsid w:val="00235E9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E0D29"/>
    <w:rsid w:val="003E333A"/>
    <w:rsid w:val="004007DD"/>
    <w:rsid w:val="00403246"/>
    <w:rsid w:val="00420487"/>
    <w:rsid w:val="0043761F"/>
    <w:rsid w:val="00451FB1"/>
    <w:rsid w:val="004604E0"/>
    <w:rsid w:val="00464DA6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23D3C"/>
    <w:rsid w:val="00634DBC"/>
    <w:rsid w:val="006378BC"/>
    <w:rsid w:val="0066117C"/>
    <w:rsid w:val="006C0A80"/>
    <w:rsid w:val="006D380A"/>
    <w:rsid w:val="006F485B"/>
    <w:rsid w:val="00734CB0"/>
    <w:rsid w:val="007356C3"/>
    <w:rsid w:val="00736B11"/>
    <w:rsid w:val="00761BDB"/>
    <w:rsid w:val="0076374B"/>
    <w:rsid w:val="00763F47"/>
    <w:rsid w:val="007C32B6"/>
    <w:rsid w:val="007C5CD3"/>
    <w:rsid w:val="007D0811"/>
    <w:rsid w:val="007E147E"/>
    <w:rsid w:val="007F0A54"/>
    <w:rsid w:val="007F4875"/>
    <w:rsid w:val="007F7940"/>
    <w:rsid w:val="00806B3E"/>
    <w:rsid w:val="008113EA"/>
    <w:rsid w:val="00813597"/>
    <w:rsid w:val="008229E1"/>
    <w:rsid w:val="00830FEC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041B"/>
    <w:rsid w:val="00A54480"/>
    <w:rsid w:val="00A94F3E"/>
    <w:rsid w:val="00AA37B7"/>
    <w:rsid w:val="00AA6180"/>
    <w:rsid w:val="00AB3FCE"/>
    <w:rsid w:val="00AD2956"/>
    <w:rsid w:val="00AE7743"/>
    <w:rsid w:val="00B200A4"/>
    <w:rsid w:val="00B224B7"/>
    <w:rsid w:val="00B67208"/>
    <w:rsid w:val="00BB324A"/>
    <w:rsid w:val="00C152DC"/>
    <w:rsid w:val="00C3442D"/>
    <w:rsid w:val="00C41982"/>
    <w:rsid w:val="00C73146"/>
    <w:rsid w:val="00C926A1"/>
    <w:rsid w:val="00C9626B"/>
    <w:rsid w:val="00CD2A35"/>
    <w:rsid w:val="00CF0F15"/>
    <w:rsid w:val="00D411AE"/>
    <w:rsid w:val="00D441D3"/>
    <w:rsid w:val="00D46822"/>
    <w:rsid w:val="00D5383C"/>
    <w:rsid w:val="00D575D9"/>
    <w:rsid w:val="00D67C8A"/>
    <w:rsid w:val="00D70DBB"/>
    <w:rsid w:val="00D73A2D"/>
    <w:rsid w:val="00D81FB6"/>
    <w:rsid w:val="00D86654"/>
    <w:rsid w:val="00D94F62"/>
    <w:rsid w:val="00DA46E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F04ED1"/>
    <w:rsid w:val="00F155B6"/>
    <w:rsid w:val="00F278C7"/>
    <w:rsid w:val="00F33C6D"/>
    <w:rsid w:val="00F35058"/>
    <w:rsid w:val="00F369B6"/>
    <w:rsid w:val="00F61F53"/>
    <w:rsid w:val="00F674FF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  <w:style w:type="paragraph" w:styleId="ListParagraph">
    <w:name w:val="List Paragraph"/>
    <w:basedOn w:val="Normal"/>
    <w:uiPriority w:val="34"/>
    <w:qFormat/>
    <w:rsid w:val="00C96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261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61</cp:revision>
  <cp:lastPrinted>2006-10-11T04:25:00Z</cp:lastPrinted>
  <dcterms:created xsi:type="dcterms:W3CDTF">2021-08-13T08:48:00Z</dcterms:created>
  <dcterms:modified xsi:type="dcterms:W3CDTF">2021-08-17T07:10:00Z</dcterms:modified>
</cp:coreProperties>
</file>