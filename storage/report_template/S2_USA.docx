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4E37D6B0" w:rsidR="005401DE" w:rsidRPr="001064CC" w:rsidRDefault="00DB102F" w:rsidP="001064CC">
      <w:pPr>
        <w:jc w:val="center"/>
        <w:rPr>
          <w:rFonts w:ascii="Arial" w:hAnsi="Arial" w:cs="Arial"/>
          <w:b/>
        </w:rPr>
      </w:pPr>
      <w:bookmarkStart w:id="0" w:name="_GoBack"/>
      <w:r w:rsidRPr="001064CC">
        <w:rPr>
          <w:rFonts w:ascii="Arial" w:hAnsi="Arial" w:cs="Arial"/>
          <w:b/>
        </w:rPr>
        <w:t>${</w:t>
      </w:r>
      <w:proofErr w:type="spellStart"/>
      <w:r w:rsidRPr="001064CC">
        <w:rPr>
          <w:rFonts w:ascii="Arial" w:hAnsi="Arial" w:cs="Arial"/>
          <w:b/>
        </w:rPr>
        <w:t>doc_title</w:t>
      </w:r>
      <w:proofErr w:type="spellEnd"/>
      <w:r w:rsidRPr="001064CC">
        <w:rPr>
          <w:rFonts w:ascii="Arial" w:hAnsi="Arial" w:cs="Arial"/>
          <w:b/>
        </w:rPr>
        <w:t>}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1064C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1064C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1064C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1064CC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1064CC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1064CC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1064CC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1064CC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1064CC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steam_c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346BFF8C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2FE1EFED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634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90B0281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temperature</w:t>
            </w:r>
            <w:bookmarkEnd w:id="2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condensate_drain_temperature_max_value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65A8366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</w:t>
            </w:r>
            <w:r w:rsidR="00ED0E00">
              <w:rPr>
                <w:rFonts w:ascii="Arial" w:hAnsi="Arial" w:cs="Arial"/>
                <w:sz w:val="20"/>
                <w:szCs w:val="20"/>
              </w:rPr>
              <w:t>ressure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1064CC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4966DD" w:rsidRPr="00C152DC" w14:paraId="3F93E176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2EF7095A" w14:textId="2AE6EC7B" w:rsidR="004966DD" w:rsidRPr="00C152DC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562E856E" w14:textId="089CDB1E" w:rsidR="004966DD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634" w:type="dxa"/>
            <w:vAlign w:val="center"/>
          </w:tcPr>
          <w:p w14:paraId="51C1AE97" w14:textId="77777777" w:rsidR="004966DD" w:rsidRPr="00C152DC" w:rsidRDefault="004966DD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E53CAB3" w14:textId="2DD254B4" w:rsidR="004966DD" w:rsidRDefault="004966DD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966DD" w:rsidRPr="00C152DC" w14:paraId="08C5E4CB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0B301EF8" w14:textId="780AEF04" w:rsidR="004966DD" w:rsidRPr="00C152DC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5020D21B" w14:textId="74104C5F" w:rsidR="004966DD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634" w:type="dxa"/>
            <w:vAlign w:val="center"/>
          </w:tcPr>
          <w:p w14:paraId="162930A0" w14:textId="77777777" w:rsidR="004966DD" w:rsidRPr="00C152DC" w:rsidRDefault="004966DD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53B234C" w14:textId="186686BA" w:rsidR="004966DD" w:rsidRDefault="004966DD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1064CC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9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1064CC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8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1064CC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5DAA7" w14:textId="77777777" w:rsidR="00537334" w:rsidRDefault="00537334">
      <w:r>
        <w:separator/>
      </w:r>
    </w:p>
  </w:endnote>
  <w:endnote w:type="continuationSeparator" w:id="0">
    <w:p w14:paraId="18F34D43" w14:textId="77777777" w:rsidR="00537334" w:rsidRDefault="00537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E61ED" w14:textId="77777777" w:rsidR="00537334" w:rsidRDefault="00537334">
      <w:r>
        <w:separator/>
      </w:r>
    </w:p>
  </w:footnote>
  <w:footnote w:type="continuationSeparator" w:id="0">
    <w:p w14:paraId="3706D6E8" w14:textId="77777777" w:rsidR="00537334" w:rsidRDefault="00537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064CC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966DD"/>
    <w:rsid w:val="004C5C1E"/>
    <w:rsid w:val="004E0139"/>
    <w:rsid w:val="004F4D44"/>
    <w:rsid w:val="004F53BB"/>
    <w:rsid w:val="0052082A"/>
    <w:rsid w:val="00537334"/>
    <w:rsid w:val="005401DE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DB102F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227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60</cp:revision>
  <cp:lastPrinted>2006-10-11T04:25:00Z</cp:lastPrinted>
  <dcterms:created xsi:type="dcterms:W3CDTF">2021-08-13T08:48:00Z</dcterms:created>
  <dcterms:modified xsi:type="dcterms:W3CDTF">2021-08-18T08:00:00Z</dcterms:modified>
</cp:coreProperties>
</file>