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</w:t>
      </w:r>
      <w:proofErr w:type="gramStart"/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>Specifications :</w:t>
      </w:r>
      <w:proofErr w:type="gramEnd"/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hot_water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hot_water_in_temp_value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1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D52863">
              <w:rPr>
                <w:rFonts w:ascii="Arial" w:hAnsi="Arial" w:cs="Arial"/>
                <w:sz w:val="20"/>
                <w:szCs w:val="20"/>
              </w:rPr>
              <w:t>hot_water_pressure_loss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630875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37B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bookmarkEnd w:id="23"/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D6E8D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A5EFF" w:rsidRPr="00C152DC" w14:paraId="59543ADA" w14:textId="77777777">
        <w:trPr>
          <w:trHeight w:val="288"/>
        </w:trPr>
        <w:tc>
          <w:tcPr>
            <w:tcW w:w="450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hot_water_max_pressure_value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8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8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3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4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2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6" w:name="_GoBack"/>
            <w:bookmarkEnd w:id="46"/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F5BB2" w14:textId="77777777" w:rsidR="00C03638" w:rsidRDefault="00C03638">
      <w:r>
        <w:separator/>
      </w:r>
    </w:p>
  </w:endnote>
  <w:endnote w:type="continuationSeparator" w:id="0">
    <w:p w14:paraId="22DE5B40" w14:textId="77777777" w:rsidR="00C03638" w:rsidRDefault="00C0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8BA71" w14:textId="77777777" w:rsidR="00C03638" w:rsidRDefault="00C03638">
      <w:r>
        <w:separator/>
      </w:r>
    </w:p>
  </w:footnote>
  <w:footnote w:type="continuationSeparator" w:id="0">
    <w:p w14:paraId="73DD9CDA" w14:textId="77777777" w:rsidR="00C03638" w:rsidRDefault="00C0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D79B1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03638"/>
    <w:rsid w:val="00C152DC"/>
    <w:rsid w:val="00C3442D"/>
    <w:rsid w:val="00C41982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278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71</cp:revision>
  <cp:lastPrinted>2006-10-11T04:25:00Z</cp:lastPrinted>
  <dcterms:created xsi:type="dcterms:W3CDTF">2021-08-13T08:48:00Z</dcterms:created>
  <dcterms:modified xsi:type="dcterms:W3CDTF">2021-08-17T11:51:00Z</dcterms:modified>
</cp:coreProperties>
</file>