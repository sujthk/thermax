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601D4" w14:textId="351BA0AF" w:rsidR="005401DE" w:rsidRDefault="00C926A1" w:rsidP="009071AB">
      <w:pPr>
        <w:rPr>
          <w:rFonts w:ascii="Arial" w:hAnsi="Arial" w:cs="Arial"/>
          <w:b/>
          <w:caps/>
          <w:spacing w:val="-2"/>
          <w:sz w:val="22"/>
          <w:szCs w:val="22"/>
        </w:rPr>
      </w:pPr>
      <w:r>
        <w:rPr>
          <w:rFonts w:ascii="Arial" w:hAnsi="Arial" w:cs="Arial"/>
          <w:b/>
          <w:caps/>
          <w:spacing w:val="-2"/>
          <w:sz w:val="22"/>
          <w:szCs w:val="22"/>
        </w:rPr>
        <w:t xml:space="preserve">      </w:t>
      </w:r>
      <w:r w:rsidR="00E879F5" w:rsidRPr="00254F07">
        <w:rPr>
          <w:rFonts w:ascii="Arial" w:hAnsi="Arial" w:cs="Arial"/>
          <w:b/>
          <w:caps/>
          <w:spacing w:val="-2"/>
          <w:sz w:val="22"/>
          <w:szCs w:val="22"/>
        </w:rPr>
        <w:t xml:space="preserve">Technical Specifications : Vapour Absorption </w:t>
      </w:r>
      <w:r>
        <w:rPr>
          <w:rFonts w:ascii="Arial" w:hAnsi="Arial" w:cs="Arial"/>
          <w:b/>
          <w:caps/>
          <w:spacing w:val="-2"/>
          <w:sz w:val="22"/>
          <w:szCs w:val="22"/>
        </w:rPr>
        <w:t>CHILLER</w:t>
      </w:r>
    </w:p>
    <w:p w14:paraId="4D80FBDB" w14:textId="77777777" w:rsidR="00E879F5" w:rsidRPr="001A0B6F" w:rsidRDefault="00E879F5" w:rsidP="009071AB">
      <w:pPr>
        <w:rPr>
          <w:rFonts w:ascii="Arial" w:hAnsi="Arial" w:cs="Arial"/>
          <w:b/>
          <w:i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ook w:val="01E0" w:firstRow="1" w:lastRow="1" w:firstColumn="1" w:lastColumn="1" w:noHBand="0" w:noVBand="0"/>
      </w:tblPr>
      <w:tblGrid>
        <w:gridCol w:w="1620"/>
        <w:gridCol w:w="2702"/>
        <w:gridCol w:w="1207"/>
        <w:gridCol w:w="3111"/>
      </w:tblGrid>
      <w:tr w:rsidR="00D46822" w:rsidRPr="00E81F46" w14:paraId="2093F2D4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84AD23A" w14:textId="1DCC9EF4" w:rsidR="009071AB" w:rsidRPr="00210E2B" w:rsidRDefault="007D0811" w:rsidP="00D46822">
            <w:pPr>
              <w:rPr>
                <w:rFonts w:ascii="Arial" w:hAnsi="Arial" w:cs="Arial"/>
                <w:sz w:val="20"/>
                <w:szCs w:val="20"/>
              </w:rPr>
            </w:pPr>
            <w:bookmarkStart w:id="0" w:name="CAPTION_CLIENT" w:colFirst="0" w:colLast="0"/>
            <w:bookmarkStart w:id="1" w:name="VALUE_CLIENT" w:colFirst="1" w:colLast="1"/>
            <w:r>
              <w:rPr>
                <w:rFonts w:ascii="Arial" w:hAnsi="Arial" w:cs="Arial"/>
                <w:sz w:val="20"/>
                <w:szCs w:val="20"/>
              </w:rPr>
              <w:t>${client}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196FFAD3" w14:textId="0F0B51C6" w:rsidR="009071AB" w:rsidRPr="00210E2B" w:rsidRDefault="001B2916" w:rsidP="007F487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${client_name}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77F63EE0" w14:textId="6A63B6C7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${version}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3CD7097E" w14:textId="3FD91F7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${current_version}</w:t>
            </w:r>
          </w:p>
        </w:tc>
      </w:tr>
      <w:bookmarkEnd w:id="0"/>
      <w:bookmarkEnd w:id="1"/>
      <w:tr w:rsidR="00D46822" w:rsidRPr="00E81F46" w14:paraId="7509BB90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66D77080" w14:textId="260F21EF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7203D542" w14:textId="09CD9E2C" w:rsidR="009071AB" w:rsidRPr="001B2916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${enquiry_name}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1819415C" w14:textId="3137239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BED2DFB" w14:textId="24280285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${date_time}</w:t>
            </w:r>
          </w:p>
        </w:tc>
      </w:tr>
      <w:tr w:rsidR="00D46822" w:rsidRPr="00E81F46" w14:paraId="2488E94F" w14:textId="77777777" w:rsidTr="00E81F46">
        <w:trPr>
          <w:trHeight w:val="288"/>
        </w:trPr>
        <w:tc>
          <w:tcPr>
            <w:tcW w:w="1620" w:type="dxa"/>
            <w:shd w:val="clear" w:color="auto" w:fill="F3F3F3"/>
            <w:vAlign w:val="center"/>
          </w:tcPr>
          <w:p w14:paraId="116D8B29" w14:textId="3C0E070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${project}</w:t>
            </w:r>
          </w:p>
        </w:tc>
        <w:tc>
          <w:tcPr>
            <w:tcW w:w="2702" w:type="dxa"/>
            <w:shd w:val="clear" w:color="auto" w:fill="F3F3F3"/>
            <w:vAlign w:val="center"/>
          </w:tcPr>
          <w:p w14:paraId="32806383" w14:textId="5126292A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${project_name}</w:t>
            </w:r>
          </w:p>
        </w:tc>
        <w:tc>
          <w:tcPr>
            <w:tcW w:w="1207" w:type="dxa"/>
            <w:shd w:val="clear" w:color="auto" w:fill="F3F3F3"/>
            <w:vAlign w:val="center"/>
          </w:tcPr>
          <w:p w14:paraId="0276543D" w14:textId="4356975D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${model}</w:t>
            </w:r>
          </w:p>
        </w:tc>
        <w:tc>
          <w:tcPr>
            <w:tcW w:w="3111" w:type="dxa"/>
            <w:shd w:val="clear" w:color="auto" w:fill="F3F3F3"/>
            <w:vAlign w:val="center"/>
          </w:tcPr>
          <w:p w14:paraId="108A4BC1" w14:textId="63ABDA1B" w:rsidR="009071AB" w:rsidRPr="00210E2B" w:rsidRDefault="001B2916" w:rsidP="00D468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${model_name}</w:t>
            </w:r>
          </w:p>
        </w:tc>
      </w:tr>
    </w:tbl>
    <w:p w14:paraId="336B3D0A" w14:textId="77777777" w:rsidR="009071AB" w:rsidRDefault="009071AB" w:rsidP="009071AB"/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3870"/>
        <w:gridCol w:w="1260"/>
        <w:gridCol w:w="3060"/>
      </w:tblGrid>
      <w:tr w:rsidR="005401DE" w:rsidRPr="009071AB" w14:paraId="7DB8075A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34116B1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1B4655FB" w14:textId="34832156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CAPTION_DESCRIPTION"/>
            <w:r>
              <w:rPr>
                <w:rFonts w:ascii="Arial" w:hAnsi="Arial" w:cs="Arial"/>
                <w:b/>
                <w:sz w:val="20"/>
                <w:szCs w:val="20"/>
              </w:rPr>
              <w:t>${d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escription</w:t>
            </w:r>
            <w:bookmarkEnd w:id="2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745D44FD" w14:textId="45219CCA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3" w:name="CAPTION_UNIT"/>
            <w:r>
              <w:rPr>
                <w:rFonts w:ascii="Arial" w:hAnsi="Arial" w:cs="Arial"/>
                <w:b/>
                <w:sz w:val="20"/>
                <w:szCs w:val="20"/>
              </w:rPr>
              <w:t>${u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nit</w:t>
            </w:r>
            <w:bookmarkEnd w:id="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392C90B3" w14:textId="77777777" w:rsidR="005401DE" w:rsidRPr="00181061" w:rsidRDefault="005401DE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401DE" w:rsidRPr="009071AB" w14:paraId="39CD4DD6" w14:textId="77777777">
        <w:trPr>
          <w:trHeight w:val="289"/>
        </w:trPr>
        <w:tc>
          <w:tcPr>
            <w:tcW w:w="450" w:type="dxa"/>
            <w:shd w:val="pct5" w:color="auto" w:fill="FFFFFF"/>
            <w:vAlign w:val="center"/>
          </w:tcPr>
          <w:p w14:paraId="17FF1038" w14:textId="77777777" w:rsidR="005401DE" w:rsidRPr="009071AB" w:rsidRDefault="005401DE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70" w:type="dxa"/>
            <w:shd w:val="pct5" w:color="auto" w:fill="FFFFFF"/>
            <w:vAlign w:val="center"/>
          </w:tcPr>
          <w:p w14:paraId="2F1DE606" w14:textId="6B5A1CA9" w:rsidR="005401DE" w:rsidRPr="009071AB" w:rsidRDefault="00362612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4" w:name="CAPTION_CAPACITY"/>
            <w:r>
              <w:rPr>
                <w:rFonts w:ascii="Arial" w:hAnsi="Arial" w:cs="Arial"/>
                <w:b/>
                <w:sz w:val="20"/>
                <w:szCs w:val="20"/>
              </w:rPr>
              <w:t>${c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apacity</w:t>
            </w:r>
            <w:bookmarkEnd w:id="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( 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  <w:u w:val="single"/>
              </w:rPr>
              <w:t>+</w:t>
            </w:r>
            <w:r w:rsidR="005401DE" w:rsidRPr="009071AB">
              <w:rPr>
                <w:rFonts w:ascii="Arial" w:hAnsi="Arial" w:cs="Arial"/>
                <w:b/>
                <w:sz w:val="20"/>
                <w:szCs w:val="20"/>
              </w:rPr>
              <w:t xml:space="preserve"> 3 %) :</w:t>
            </w:r>
            <w:r w:rsidR="005401DE" w:rsidRPr="009071AB">
              <w:rPr>
                <w:rFonts w:ascii="Arial" w:hAnsi="Arial" w:cs="Arial"/>
                <w:b/>
                <w:spacing w:val="-2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shd w:val="pct5" w:color="auto" w:fill="FFFFFF"/>
            <w:vAlign w:val="center"/>
          </w:tcPr>
          <w:p w14:paraId="290E3811" w14:textId="551F7121" w:rsidR="005401DE" w:rsidRPr="009071AB" w:rsidRDefault="00362612" w:rsidP="009071A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${capacity_unit}</w:t>
            </w:r>
          </w:p>
        </w:tc>
        <w:tc>
          <w:tcPr>
            <w:tcW w:w="3060" w:type="dxa"/>
            <w:shd w:val="pct5" w:color="auto" w:fill="FFFFFF"/>
            <w:vAlign w:val="center"/>
          </w:tcPr>
          <w:p w14:paraId="2189AD62" w14:textId="2A73638E" w:rsidR="005401DE" w:rsidRPr="009071AB" w:rsidRDefault="00362612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${capacity_value}</w:t>
            </w:r>
          </w:p>
        </w:tc>
      </w:tr>
      <w:tr w:rsidR="00C152DC" w:rsidRPr="009071AB" w14:paraId="0B6F84AB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142FDE4A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152DC" w:rsidRPr="009071AB" w14:paraId="08BF345A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5041480C" w14:textId="77777777" w:rsidR="00C152DC" w:rsidRPr="009071AB" w:rsidRDefault="00C152DC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7375C97A" w14:textId="2CA6C358" w:rsidR="00C152DC" w:rsidRPr="009071AB" w:rsidRDefault="00FC72C3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b/>
                <w:sz w:val="20"/>
                <w:szCs w:val="20"/>
              </w:rPr>
              <w:t>ch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_water_circuit} </w:t>
            </w:r>
            <w:r w:rsidR="00C152DC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401DE" w:rsidRPr="009071AB" w14:paraId="2AE228DE" w14:textId="77777777">
        <w:trPr>
          <w:trHeight w:val="289"/>
        </w:trPr>
        <w:tc>
          <w:tcPr>
            <w:tcW w:w="450" w:type="dxa"/>
            <w:vAlign w:val="center"/>
          </w:tcPr>
          <w:p w14:paraId="2A480AE2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8D63DB2" w14:textId="2836B405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_water_flow}</w:t>
            </w:r>
          </w:p>
        </w:tc>
        <w:tc>
          <w:tcPr>
            <w:tcW w:w="1260" w:type="dxa"/>
            <w:vAlign w:val="center"/>
          </w:tcPr>
          <w:p w14:paraId="3E0994FB" w14:textId="74B02136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_water_flow_unit}</w:t>
            </w:r>
          </w:p>
        </w:tc>
        <w:tc>
          <w:tcPr>
            <w:tcW w:w="3060" w:type="dxa"/>
            <w:vAlign w:val="center"/>
          </w:tcPr>
          <w:p w14:paraId="10A52752" w14:textId="0CBFDC9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_water_flow_value}</w:t>
            </w:r>
          </w:p>
        </w:tc>
      </w:tr>
      <w:tr w:rsidR="005401DE" w:rsidRPr="009071AB" w14:paraId="0BB74336" w14:textId="77777777">
        <w:trPr>
          <w:trHeight w:val="289"/>
        </w:trPr>
        <w:tc>
          <w:tcPr>
            <w:tcW w:w="450" w:type="dxa"/>
            <w:vAlign w:val="center"/>
          </w:tcPr>
          <w:p w14:paraId="41468957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A0FAD64" w14:textId="7B4654DB" w:rsidR="005401DE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_temp}</w:t>
            </w:r>
          </w:p>
        </w:tc>
        <w:tc>
          <w:tcPr>
            <w:tcW w:w="1260" w:type="dxa"/>
            <w:vAlign w:val="center"/>
          </w:tcPr>
          <w:p w14:paraId="567BA68D" w14:textId="29F0BD29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60B1452A" w14:textId="3887AFEC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ch_in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5401DE" w:rsidRPr="009071AB" w14:paraId="5D9922C6" w14:textId="77777777">
        <w:trPr>
          <w:trHeight w:val="289"/>
        </w:trPr>
        <w:tc>
          <w:tcPr>
            <w:tcW w:w="450" w:type="dxa"/>
            <w:vAlign w:val="center"/>
          </w:tcPr>
          <w:p w14:paraId="109A3820" w14:textId="77777777" w:rsidR="005401DE" w:rsidRPr="009071AB" w:rsidRDefault="005401DE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0767DE5F" w14:textId="0B905D0A" w:rsidR="005401DE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_out_temp}</w:t>
            </w:r>
          </w:p>
        </w:tc>
        <w:tc>
          <w:tcPr>
            <w:tcW w:w="1260" w:type="dxa"/>
            <w:vAlign w:val="center"/>
          </w:tcPr>
          <w:p w14:paraId="36CAA593" w14:textId="232E866F" w:rsidR="005401DE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_out_unit}</w:t>
            </w:r>
          </w:p>
        </w:tc>
        <w:tc>
          <w:tcPr>
            <w:tcW w:w="3060" w:type="dxa"/>
            <w:vAlign w:val="center"/>
          </w:tcPr>
          <w:p w14:paraId="173EC1AF" w14:textId="2FE8656D" w:rsidR="005401DE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_out_value}</w:t>
            </w:r>
          </w:p>
        </w:tc>
      </w:tr>
      <w:tr w:rsidR="0005321D" w:rsidRPr="009071AB" w14:paraId="5D140E2A" w14:textId="77777777">
        <w:trPr>
          <w:trHeight w:val="289"/>
        </w:trPr>
        <w:tc>
          <w:tcPr>
            <w:tcW w:w="450" w:type="dxa"/>
            <w:vAlign w:val="center"/>
          </w:tcPr>
          <w:p w14:paraId="56D7FBB7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6E08A00" w14:textId="6ECB3D40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CAPTION_EVAP_PASSES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passes</w:t>
            </w:r>
            <w:bookmarkEnd w:id="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F1AF8C4" w14:textId="003204A8" w:rsidR="0005321D" w:rsidRPr="009071AB" w:rsidRDefault="00F278C7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8C65E15" w14:textId="5B060FCB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${evaporator_pass_value}</w:t>
            </w:r>
          </w:p>
        </w:tc>
      </w:tr>
      <w:tr w:rsidR="0005321D" w:rsidRPr="009071AB" w14:paraId="4FDB7D32" w14:textId="77777777">
        <w:trPr>
          <w:trHeight w:val="289"/>
        </w:trPr>
        <w:tc>
          <w:tcPr>
            <w:tcW w:w="450" w:type="dxa"/>
            <w:vAlign w:val="center"/>
          </w:tcPr>
          <w:p w14:paraId="6570467C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4CEC19" w14:textId="19B9B588" w:rsidR="0005321D" w:rsidRPr="009071AB" w:rsidRDefault="00FC72C3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</w:t>
            </w:r>
            <w:r>
              <w:rPr>
                <w:rFonts w:ascii="Arial" w:hAnsi="Arial" w:cs="Arial"/>
                <w:sz w:val="20"/>
                <w:szCs w:val="20"/>
              </w:rPr>
              <w:t>_pressure_loss}</w:t>
            </w:r>
          </w:p>
        </w:tc>
        <w:tc>
          <w:tcPr>
            <w:tcW w:w="1260" w:type="dxa"/>
            <w:vAlign w:val="center"/>
          </w:tcPr>
          <w:p w14:paraId="650A47E2" w14:textId="094D2B79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_pressure_loss_unit}</w:t>
            </w:r>
          </w:p>
        </w:tc>
        <w:tc>
          <w:tcPr>
            <w:tcW w:w="3060" w:type="dxa"/>
            <w:vAlign w:val="center"/>
          </w:tcPr>
          <w:p w14:paraId="567489E8" w14:textId="60111300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</w:t>
            </w:r>
            <w:r w:rsidR="00FC72C3">
              <w:rPr>
                <w:rFonts w:ascii="Arial" w:hAnsi="Arial" w:cs="Arial"/>
                <w:sz w:val="20"/>
                <w:szCs w:val="20"/>
              </w:rPr>
              <w:t>_pressure_loss_value}</w:t>
            </w:r>
          </w:p>
        </w:tc>
      </w:tr>
      <w:tr w:rsidR="0005321D" w:rsidRPr="009071AB" w14:paraId="11567039" w14:textId="77777777">
        <w:trPr>
          <w:trHeight w:val="289"/>
        </w:trPr>
        <w:tc>
          <w:tcPr>
            <w:tcW w:w="450" w:type="dxa"/>
            <w:vAlign w:val="center"/>
          </w:tcPr>
          <w:p w14:paraId="325EC0EE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81C3529" w14:textId="4F7F86EC" w:rsidR="0005321D" w:rsidRPr="009071AB" w:rsidRDefault="00992B38" w:rsidP="00FC72C3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CAPTION_CHW_CONNECTION"/>
            <w:r>
              <w:rPr>
                <w:rFonts w:ascii="Arial" w:hAnsi="Arial" w:cs="Arial"/>
                <w:sz w:val="20"/>
                <w:szCs w:val="20"/>
              </w:rPr>
              <w:t>${ch_conn</w:t>
            </w:r>
            <w:r w:rsidR="00FC72C3"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6"/>
            <w:r w:rsidR="00FC72C3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D3069C4" w14:textId="140E6CEE" w:rsidR="0005321D" w:rsidRPr="009071AB" w:rsidRDefault="00FC72C3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992B38">
              <w:rPr>
                <w:rFonts w:ascii="Arial" w:hAnsi="Arial" w:cs="Arial"/>
                <w:sz w:val="20"/>
                <w:szCs w:val="20"/>
              </w:rPr>
              <w:t>ch_conn_dia_unit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3060" w:type="dxa"/>
            <w:vAlign w:val="center"/>
          </w:tcPr>
          <w:p w14:paraId="7556786A" w14:textId="6C58C4DA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${ch_conn_dia_value}</w:t>
            </w:r>
          </w:p>
        </w:tc>
      </w:tr>
      <w:tr w:rsidR="0005321D" w:rsidRPr="009071AB" w14:paraId="78F177F6" w14:textId="77777777">
        <w:trPr>
          <w:trHeight w:val="289"/>
        </w:trPr>
        <w:tc>
          <w:tcPr>
            <w:tcW w:w="450" w:type="dxa"/>
            <w:vAlign w:val="center"/>
          </w:tcPr>
          <w:p w14:paraId="3C1BFBF8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9E3AF4" w14:textId="0D6CBB44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09485EA9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38643FD4" w14:textId="16EA3F51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05321D" w:rsidRPr="009071AB" w14:paraId="40062195" w14:textId="77777777">
        <w:trPr>
          <w:trHeight w:val="289"/>
        </w:trPr>
        <w:tc>
          <w:tcPr>
            <w:tcW w:w="450" w:type="dxa"/>
            <w:vAlign w:val="center"/>
          </w:tcPr>
          <w:p w14:paraId="6294114D" w14:textId="77777777" w:rsidR="0005321D" w:rsidRPr="009071AB" w:rsidRDefault="0005321D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5689767" w14:textId="1A2F99C2" w:rsidR="0005321D" w:rsidRPr="009071AB" w:rsidRDefault="00992B38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CAPTION_CHW_GLYCOL_PERCENT"/>
            <w:r>
              <w:rPr>
                <w:rFonts w:ascii="Arial" w:hAnsi="Arial" w:cs="Arial"/>
                <w:sz w:val="20"/>
                <w:szCs w:val="20"/>
              </w:rPr>
              <w:t>${ch_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7"/>
          </w:p>
        </w:tc>
        <w:tc>
          <w:tcPr>
            <w:tcW w:w="1260" w:type="dxa"/>
            <w:vAlign w:val="center"/>
          </w:tcPr>
          <w:p w14:paraId="788541DA" w14:textId="77777777" w:rsidR="0005321D" w:rsidRPr="009071AB" w:rsidRDefault="0005321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2B3C3691" w14:textId="2F2A6EF6" w:rsidR="0005321D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${ch_glycol_value}</w:t>
            </w:r>
          </w:p>
        </w:tc>
      </w:tr>
      <w:tr w:rsidR="00E9161F" w:rsidRPr="009071AB" w14:paraId="1FA2985B" w14:textId="77777777">
        <w:trPr>
          <w:trHeight w:val="289"/>
        </w:trPr>
        <w:tc>
          <w:tcPr>
            <w:tcW w:w="450" w:type="dxa"/>
            <w:vAlign w:val="center"/>
          </w:tcPr>
          <w:p w14:paraId="464320DA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8502F3A" w14:textId="02A3833F" w:rsidR="00E9161F" w:rsidRPr="00C152DC" w:rsidRDefault="00992B38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8" w:name="CAPTION_CHW_FOULING_FACTOR"/>
            <w:r>
              <w:rPr>
                <w:rFonts w:ascii="Arial" w:hAnsi="Arial" w:cs="Arial"/>
                <w:sz w:val="20"/>
                <w:szCs w:val="20"/>
              </w:rPr>
              <w:t>${ch_fouling_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7308A5A" w14:textId="415A7EAF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${ch_fouling_factor_unit}</w:t>
            </w:r>
          </w:p>
        </w:tc>
        <w:tc>
          <w:tcPr>
            <w:tcW w:w="3060" w:type="dxa"/>
            <w:vAlign w:val="center"/>
          </w:tcPr>
          <w:p w14:paraId="7C388711" w14:textId="68868E68" w:rsidR="00E9161F" w:rsidRPr="00C152DC" w:rsidRDefault="00992B38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${ch_fouling_factor_value}</w:t>
            </w:r>
          </w:p>
        </w:tc>
      </w:tr>
      <w:tr w:rsidR="00E9161F" w:rsidRPr="009071AB" w14:paraId="402CBB97" w14:textId="77777777">
        <w:trPr>
          <w:trHeight w:val="289"/>
        </w:trPr>
        <w:tc>
          <w:tcPr>
            <w:tcW w:w="450" w:type="dxa"/>
            <w:vAlign w:val="center"/>
          </w:tcPr>
          <w:p w14:paraId="3BBB943B" w14:textId="77777777" w:rsidR="00E9161F" w:rsidRPr="009071AB" w:rsidRDefault="00E9161F" w:rsidP="009071AB">
            <w:pPr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632659D" w14:textId="2F2C736B" w:rsidR="00E9161F" w:rsidRPr="009071AB" w:rsidRDefault="00992B38" w:rsidP="00992B38">
            <w:pPr>
              <w:rPr>
                <w:rFonts w:ascii="Arial" w:hAnsi="Arial" w:cs="Arial"/>
                <w:sz w:val="20"/>
                <w:szCs w:val="20"/>
              </w:rPr>
            </w:pPr>
            <w:bookmarkStart w:id="9" w:name="CAPTION_CHW_MAX_WORKING_PRESSURE"/>
            <w:r>
              <w:rPr>
                <w:rFonts w:ascii="Arial" w:hAnsi="Arial" w:cs="Arial"/>
                <w:sz w:val="20"/>
                <w:szCs w:val="20"/>
              </w:rPr>
              <w:t>${ch_m</w:t>
            </w:r>
            <w:r w:rsidR="00ED0E00">
              <w:rPr>
                <w:rFonts w:ascii="Arial" w:hAnsi="Arial" w:cs="Arial"/>
                <w:sz w:val="20"/>
                <w:szCs w:val="20"/>
              </w:rPr>
              <w:t>ax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working</w:t>
            </w:r>
            <w:r>
              <w:rPr>
                <w:rFonts w:ascii="Arial" w:hAnsi="Arial" w:cs="Arial"/>
                <w:sz w:val="20"/>
                <w:szCs w:val="20"/>
              </w:rPr>
              <w:t>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710B21" w14:textId="642DD1BD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${ch_max_working_pressure_unit}</w:t>
            </w:r>
          </w:p>
        </w:tc>
        <w:tc>
          <w:tcPr>
            <w:tcW w:w="3060" w:type="dxa"/>
            <w:vAlign w:val="center"/>
          </w:tcPr>
          <w:p w14:paraId="69C4DBAF" w14:textId="0221FB50" w:rsidR="00E9161F" w:rsidRPr="009071AB" w:rsidRDefault="00992B38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${ch_max_working_pressure_value}</w:t>
            </w:r>
          </w:p>
        </w:tc>
      </w:tr>
      <w:tr w:rsidR="00E9161F" w:rsidRPr="009071AB" w14:paraId="28494F5D" w14:textId="77777777">
        <w:trPr>
          <w:trHeight w:val="289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0F2562BB" w14:textId="77777777" w:rsidR="00E9161F" w:rsidRPr="009071AB" w:rsidRDefault="00E9161F" w:rsidP="009071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9161F" w:rsidRPr="009071AB" w14:paraId="6237F9B3" w14:textId="77777777">
        <w:trPr>
          <w:trHeight w:val="289"/>
        </w:trPr>
        <w:tc>
          <w:tcPr>
            <w:tcW w:w="450" w:type="dxa"/>
            <w:shd w:val="pct15" w:color="auto" w:fill="FFFFFF"/>
            <w:vAlign w:val="center"/>
          </w:tcPr>
          <w:p w14:paraId="1F767BCD" w14:textId="77777777" w:rsidR="00E9161F" w:rsidRPr="009071AB" w:rsidRDefault="00E9161F" w:rsidP="009071AB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071AB"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783939" w14:textId="34DB9C7D" w:rsidR="00E9161F" w:rsidRPr="009071AB" w:rsidRDefault="008229E1" w:rsidP="008229E1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10" w:name="CAPTION_COOLING_WATER_CIRCUIT"/>
            <w:r>
              <w:rPr>
                <w:rFonts w:ascii="Arial" w:hAnsi="Arial" w:cs="Arial"/>
                <w:b/>
                <w:sz w:val="20"/>
                <w:szCs w:val="20"/>
              </w:rPr>
              <w:t>${co_water_c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10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E9161F" w:rsidRPr="009071AB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923198" w:rsidRPr="009071AB" w14:paraId="307560CB" w14:textId="77777777">
        <w:trPr>
          <w:trHeight w:val="289"/>
        </w:trPr>
        <w:tc>
          <w:tcPr>
            <w:tcW w:w="450" w:type="dxa"/>
            <w:vAlign w:val="center"/>
          </w:tcPr>
          <w:p w14:paraId="538EC85A" w14:textId="77777777" w:rsidR="00923198" w:rsidRPr="009071AB" w:rsidRDefault="00923198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A911F1" w14:textId="0CC32060" w:rsidR="00923198" w:rsidRDefault="00923198" w:rsidP="007C5CD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7626D">
              <w:rPr>
                <w:rFonts w:ascii="Arial" w:hAnsi="Arial" w:cs="Arial"/>
                <w:sz w:val="20"/>
                <w:szCs w:val="20"/>
              </w:rPr>
              <w:t>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C221DF3" w14:textId="6FD80C08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jected_unit}</w:t>
            </w:r>
          </w:p>
        </w:tc>
        <w:tc>
          <w:tcPr>
            <w:tcW w:w="3060" w:type="dxa"/>
            <w:vAlign w:val="center"/>
          </w:tcPr>
          <w:p w14:paraId="63E3AD1F" w14:textId="510C6E20" w:rsidR="00923198" w:rsidRDefault="0027626D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${heat_re</w:t>
            </w:r>
            <w:r w:rsidR="007C5CD3">
              <w:rPr>
                <w:rFonts w:ascii="Arial" w:hAnsi="Arial" w:cs="Arial"/>
                <w:sz w:val="20"/>
                <w:szCs w:val="20"/>
              </w:rPr>
              <w:t>jected_value}</w:t>
            </w:r>
          </w:p>
        </w:tc>
      </w:tr>
      <w:tr w:rsidR="005401DE" w:rsidRPr="009071AB" w14:paraId="35715861" w14:textId="77777777">
        <w:trPr>
          <w:trHeight w:val="289"/>
        </w:trPr>
        <w:tc>
          <w:tcPr>
            <w:tcW w:w="450" w:type="dxa"/>
            <w:vAlign w:val="center"/>
          </w:tcPr>
          <w:p w14:paraId="1873387F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4B2C44" w14:textId="1F70DB3B" w:rsidR="005401DE" w:rsidRPr="009071AB" w:rsidRDefault="008229E1" w:rsidP="008229E1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CAPTION_COW_FLOW"/>
            <w:r>
              <w:rPr>
                <w:rFonts w:ascii="Arial" w:hAnsi="Arial" w:cs="Arial"/>
                <w:sz w:val="20"/>
                <w:szCs w:val="20"/>
              </w:rPr>
              <w:t>${co_water_</w:t>
            </w:r>
            <w:r w:rsidR="00ED0E00">
              <w:rPr>
                <w:rFonts w:ascii="Arial" w:hAnsi="Arial" w:cs="Arial"/>
                <w:sz w:val="20"/>
                <w:szCs w:val="20"/>
              </w:rPr>
              <w:t>flow</w:t>
            </w:r>
            <w:bookmarkEnd w:id="1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9EDF529" w14:textId="527F4FEB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${co_water_flow_unit}</w:t>
            </w:r>
          </w:p>
        </w:tc>
        <w:tc>
          <w:tcPr>
            <w:tcW w:w="3060" w:type="dxa"/>
            <w:vAlign w:val="center"/>
          </w:tcPr>
          <w:p w14:paraId="78E2F22B" w14:textId="1AFAA2EC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${co_water_flow_value}</w:t>
            </w:r>
          </w:p>
        </w:tc>
      </w:tr>
      <w:tr w:rsidR="005401DE" w:rsidRPr="009071AB" w14:paraId="1767BD05" w14:textId="77777777">
        <w:trPr>
          <w:trHeight w:val="289"/>
        </w:trPr>
        <w:tc>
          <w:tcPr>
            <w:tcW w:w="450" w:type="dxa"/>
            <w:vAlign w:val="center"/>
          </w:tcPr>
          <w:p w14:paraId="58584559" w14:textId="77777777" w:rsidR="005401DE" w:rsidRPr="009071AB" w:rsidRDefault="005401DE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4D694571" w14:textId="16E81A25" w:rsidR="005401DE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CAPTION_COW_IN_TEMPERATURE"/>
            <w:r>
              <w:rPr>
                <w:rFonts w:ascii="Arial" w:hAnsi="Arial" w:cs="Arial"/>
                <w:sz w:val="20"/>
                <w:szCs w:val="20"/>
              </w:rPr>
              <w:t>${co_in_</w:t>
            </w:r>
            <w:r w:rsidR="00ED0E00">
              <w:rPr>
                <w:rFonts w:ascii="Arial" w:hAnsi="Arial" w:cs="Arial"/>
                <w:sz w:val="20"/>
                <w:szCs w:val="20"/>
              </w:rPr>
              <w:t>temp</w:t>
            </w:r>
            <w:bookmarkEnd w:id="12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99DF49" w14:textId="19C15056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${co_in_unit}</w:t>
            </w:r>
          </w:p>
        </w:tc>
        <w:tc>
          <w:tcPr>
            <w:tcW w:w="3060" w:type="dxa"/>
            <w:vAlign w:val="center"/>
          </w:tcPr>
          <w:p w14:paraId="5C17C830" w14:textId="65AFBDAE" w:rsidR="005401DE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${co_in_value}</w:t>
            </w:r>
          </w:p>
        </w:tc>
      </w:tr>
      <w:tr w:rsidR="008229E1" w:rsidRPr="009071AB" w14:paraId="58A783DE" w14:textId="77777777">
        <w:trPr>
          <w:trHeight w:val="289"/>
        </w:trPr>
        <w:tc>
          <w:tcPr>
            <w:tcW w:w="450" w:type="dxa"/>
            <w:vAlign w:val="center"/>
          </w:tcPr>
          <w:p w14:paraId="01CB2BA8" w14:textId="77777777" w:rsidR="008229E1" w:rsidRPr="009071AB" w:rsidRDefault="008229E1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A568067" w14:textId="1F3FAC19" w:rsidR="008229E1" w:rsidRPr="009071AB" w:rsidRDefault="008229E1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${co_out_temp}</w:t>
            </w:r>
          </w:p>
        </w:tc>
        <w:tc>
          <w:tcPr>
            <w:tcW w:w="1260" w:type="dxa"/>
            <w:vAlign w:val="center"/>
          </w:tcPr>
          <w:p w14:paraId="1388EE5A" w14:textId="43C1DA9F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${co_out_unit}</w:t>
            </w:r>
          </w:p>
        </w:tc>
        <w:tc>
          <w:tcPr>
            <w:tcW w:w="3060" w:type="dxa"/>
            <w:vAlign w:val="center"/>
          </w:tcPr>
          <w:p w14:paraId="072CB1A4" w14:textId="1F0B7897" w:rsidR="008229E1" w:rsidRPr="009071AB" w:rsidRDefault="008229E1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${co_out_value}</w:t>
            </w:r>
          </w:p>
        </w:tc>
      </w:tr>
      <w:tr w:rsidR="00E9161F" w:rsidRPr="009071AB" w14:paraId="1A75DA2D" w14:textId="77777777">
        <w:trPr>
          <w:trHeight w:val="289"/>
        </w:trPr>
        <w:tc>
          <w:tcPr>
            <w:tcW w:w="450" w:type="dxa"/>
            <w:vAlign w:val="center"/>
          </w:tcPr>
          <w:p w14:paraId="2D7ACAB2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ABEC97B" w14:textId="7DB74893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${abs_con_pass}</w:t>
            </w:r>
          </w:p>
        </w:tc>
        <w:tc>
          <w:tcPr>
            <w:tcW w:w="1260" w:type="dxa"/>
            <w:vAlign w:val="center"/>
          </w:tcPr>
          <w:p w14:paraId="64446413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2EC0186D" w14:textId="00C7A339" w:rsidR="00E9161F" w:rsidRPr="009071AB" w:rsidRDefault="00946D00" w:rsidP="00946D0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VALUE_ABSO_COND_PASSES"/>
            <w:r>
              <w:rPr>
                <w:rFonts w:ascii="Arial" w:hAnsi="Arial" w:cs="Arial"/>
                <w:sz w:val="20"/>
                <w:szCs w:val="20"/>
              </w:rPr>
              <w:t>${abs_pass_value}</w:t>
            </w:r>
            <w:r w:rsidR="00ED0E00">
              <w:rPr>
                <w:rFonts w:ascii="Arial" w:hAnsi="Arial" w:cs="Arial"/>
                <w:sz w:val="20"/>
                <w:szCs w:val="20"/>
              </w:rPr>
              <w:t>/</w:t>
            </w:r>
            <w:bookmarkEnd w:id="13"/>
            <w:r>
              <w:rPr>
                <w:rFonts w:ascii="Arial" w:hAnsi="Arial" w:cs="Arial"/>
                <w:sz w:val="20"/>
                <w:szCs w:val="20"/>
              </w:rPr>
              <w:t>${con_pass_value}</w:t>
            </w:r>
          </w:p>
        </w:tc>
      </w:tr>
      <w:tr w:rsidR="00E9161F" w:rsidRPr="009071AB" w14:paraId="21E53541" w14:textId="77777777">
        <w:trPr>
          <w:trHeight w:val="289"/>
        </w:trPr>
        <w:tc>
          <w:tcPr>
            <w:tcW w:w="450" w:type="dxa"/>
            <w:vAlign w:val="center"/>
          </w:tcPr>
          <w:p w14:paraId="363FBC40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bookmarkStart w:id="14" w:name="CAPTION_COW_BYPASS_FLOW" w:colFirst="1" w:colLast="1"/>
          </w:p>
        </w:tc>
        <w:tc>
          <w:tcPr>
            <w:tcW w:w="3870" w:type="dxa"/>
            <w:vAlign w:val="center"/>
          </w:tcPr>
          <w:p w14:paraId="4625BD2A" w14:textId="0699C914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</w:t>
            </w:r>
            <w:r w:rsidR="00ED0E00">
              <w:rPr>
                <w:rFonts w:ascii="Arial" w:hAnsi="Arial" w:cs="Arial"/>
                <w:sz w:val="20"/>
                <w:szCs w:val="20"/>
              </w:rPr>
              <w:t>low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0D6CCE6" w14:textId="58F4DF26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${co_bypass_flow_unit}</w:t>
            </w:r>
          </w:p>
        </w:tc>
        <w:tc>
          <w:tcPr>
            <w:tcW w:w="3060" w:type="dxa"/>
            <w:vAlign w:val="center"/>
          </w:tcPr>
          <w:p w14:paraId="3B7F68D3" w14:textId="35332D0D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${co_bypass_flow_value}</w:t>
            </w:r>
          </w:p>
        </w:tc>
      </w:tr>
      <w:bookmarkEnd w:id="14"/>
      <w:tr w:rsidR="00E9161F" w:rsidRPr="009071AB" w14:paraId="6FF46793" w14:textId="77777777">
        <w:trPr>
          <w:trHeight w:val="289"/>
        </w:trPr>
        <w:tc>
          <w:tcPr>
            <w:tcW w:w="450" w:type="dxa"/>
            <w:vAlign w:val="center"/>
          </w:tcPr>
          <w:p w14:paraId="7138C6D7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A312A35" w14:textId="0F07591F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5" w:name="CAPTION_COW_CIRCUIT_FRICTION_LOSS"/>
            <w:r>
              <w:rPr>
                <w:rFonts w:ascii="Arial" w:hAnsi="Arial" w:cs="Arial"/>
                <w:sz w:val="20"/>
                <w:szCs w:val="20"/>
              </w:rPr>
              <w:t>${co_pressure_</w:t>
            </w:r>
            <w:r w:rsidR="00ED0E00">
              <w:rPr>
                <w:rFonts w:ascii="Arial" w:hAnsi="Arial" w:cs="Arial"/>
                <w:sz w:val="20"/>
                <w:szCs w:val="20"/>
              </w:rPr>
              <w:t>loss</w:t>
            </w:r>
            <w:bookmarkEnd w:id="1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B2CEFB9" w14:textId="4A476AEE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r w:rsidR="00F61F53">
              <w:rPr>
                <w:rFonts w:ascii="Arial" w:hAnsi="Arial" w:cs="Arial"/>
                <w:sz w:val="20"/>
                <w:szCs w:val="20"/>
              </w:rPr>
              <w:t>{</w:t>
            </w:r>
            <w:r>
              <w:rPr>
                <w:rFonts w:ascii="Arial" w:hAnsi="Arial" w:cs="Arial"/>
                <w:sz w:val="20"/>
                <w:szCs w:val="20"/>
              </w:rPr>
              <w:t>co_press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ure_loss_unit}</w:t>
            </w:r>
          </w:p>
        </w:tc>
        <w:tc>
          <w:tcPr>
            <w:tcW w:w="3060" w:type="dxa"/>
            <w:vAlign w:val="center"/>
          </w:tcPr>
          <w:p w14:paraId="45F55616" w14:textId="6F2A3BB9" w:rsidR="00E9161F" w:rsidRPr="009071AB" w:rsidRDefault="00946D00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${co_pressure_loss_value}</w:t>
            </w:r>
          </w:p>
        </w:tc>
      </w:tr>
      <w:tr w:rsidR="00E9161F" w:rsidRPr="009071AB" w14:paraId="0FABDE85" w14:textId="77777777">
        <w:trPr>
          <w:trHeight w:val="289"/>
        </w:trPr>
        <w:tc>
          <w:tcPr>
            <w:tcW w:w="450" w:type="dxa"/>
            <w:vAlign w:val="center"/>
          </w:tcPr>
          <w:p w14:paraId="0E366D96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916DEA5" w14:textId="62745458" w:rsidR="00E9161F" w:rsidRPr="009071AB" w:rsidRDefault="00946D00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6" w:name="CAPTION_COW_CONNECTION"/>
            <w:r>
              <w:rPr>
                <w:rFonts w:ascii="Arial" w:hAnsi="Arial" w:cs="Arial"/>
                <w:sz w:val="20"/>
                <w:szCs w:val="20"/>
              </w:rPr>
              <w:t>${co_conn_</w:t>
            </w:r>
            <w:r w:rsidR="00ED0E00">
              <w:rPr>
                <w:rFonts w:ascii="Arial" w:hAnsi="Arial" w:cs="Arial"/>
                <w:sz w:val="20"/>
                <w:szCs w:val="20"/>
              </w:rPr>
              <w:t>dia</w:t>
            </w:r>
            <w:bookmarkEnd w:id="1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D6840E6" w14:textId="1255C35F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${co_conn_dia_unit}</w:t>
            </w:r>
          </w:p>
        </w:tc>
        <w:tc>
          <w:tcPr>
            <w:tcW w:w="3060" w:type="dxa"/>
            <w:vAlign w:val="center"/>
          </w:tcPr>
          <w:p w14:paraId="038E930C" w14:textId="0F3BA8D5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${co_conn_dia_value}</w:t>
            </w:r>
          </w:p>
        </w:tc>
      </w:tr>
      <w:tr w:rsidR="00E9161F" w:rsidRPr="009071AB" w14:paraId="7422CE81" w14:textId="77777777">
        <w:trPr>
          <w:trHeight w:val="289"/>
        </w:trPr>
        <w:tc>
          <w:tcPr>
            <w:tcW w:w="450" w:type="dxa"/>
            <w:vAlign w:val="center"/>
          </w:tcPr>
          <w:p w14:paraId="4F845FC5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45ADF09" w14:textId="6926D290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${glycol}</w:t>
            </w:r>
          </w:p>
        </w:tc>
        <w:tc>
          <w:tcPr>
            <w:tcW w:w="1260" w:type="dxa"/>
            <w:vAlign w:val="center"/>
          </w:tcPr>
          <w:p w14:paraId="4D2B2746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0B8E7B74" w14:textId="58BADBC3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${glycol_value}</w:t>
            </w:r>
          </w:p>
        </w:tc>
      </w:tr>
      <w:tr w:rsidR="00E9161F" w:rsidRPr="009071AB" w14:paraId="74ED8D5F" w14:textId="77777777">
        <w:trPr>
          <w:trHeight w:val="289"/>
        </w:trPr>
        <w:tc>
          <w:tcPr>
            <w:tcW w:w="450" w:type="dxa"/>
            <w:vAlign w:val="center"/>
          </w:tcPr>
          <w:p w14:paraId="765921F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47A2CA5" w14:textId="33570761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7" w:name="CAPTION_COW_GLYCOL_PERCENT"/>
            <w:r>
              <w:rPr>
                <w:rFonts w:ascii="Arial" w:hAnsi="Arial" w:cs="Arial"/>
                <w:sz w:val="20"/>
                <w:szCs w:val="20"/>
              </w:rPr>
              <w:t>${co_</w:t>
            </w:r>
            <w:r w:rsidR="00ED0E00">
              <w:rPr>
                <w:rFonts w:ascii="Arial" w:hAnsi="Arial" w:cs="Arial"/>
                <w:sz w:val="20"/>
                <w:szCs w:val="20"/>
              </w:rPr>
              <w:t>glycol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ED0E00">
              <w:rPr>
                <w:rFonts w:ascii="Arial" w:hAnsi="Arial" w:cs="Arial"/>
                <w:sz w:val="20"/>
                <w:szCs w:val="20"/>
              </w:rPr>
              <w:t xml:space="preserve"> %</w:t>
            </w:r>
            <w:bookmarkEnd w:id="17"/>
          </w:p>
        </w:tc>
        <w:tc>
          <w:tcPr>
            <w:tcW w:w="1260" w:type="dxa"/>
            <w:vAlign w:val="center"/>
          </w:tcPr>
          <w:p w14:paraId="6E0F9D44" w14:textId="77777777" w:rsidR="00E9161F" w:rsidRPr="009071AB" w:rsidRDefault="00E9161F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1AB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3060" w:type="dxa"/>
            <w:vAlign w:val="center"/>
          </w:tcPr>
          <w:p w14:paraId="6811260C" w14:textId="5F67BDE6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${co_glycol_value}</w:t>
            </w:r>
          </w:p>
        </w:tc>
      </w:tr>
      <w:tr w:rsidR="00E9161F" w:rsidRPr="009071AB" w14:paraId="79006D30" w14:textId="77777777">
        <w:trPr>
          <w:trHeight w:val="289"/>
        </w:trPr>
        <w:tc>
          <w:tcPr>
            <w:tcW w:w="450" w:type="dxa"/>
            <w:vAlign w:val="center"/>
          </w:tcPr>
          <w:p w14:paraId="58556EBF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60866B54" w14:textId="447DF76C" w:rsidR="00E9161F" w:rsidRPr="00C152DC" w:rsidRDefault="007F0A54" w:rsidP="007F7940">
            <w:pPr>
              <w:rPr>
                <w:rFonts w:ascii="Arial" w:hAnsi="Arial" w:cs="Arial"/>
                <w:sz w:val="20"/>
                <w:szCs w:val="20"/>
              </w:rPr>
            </w:pPr>
            <w:bookmarkStart w:id="18" w:name="CAPTION_COW_FOULING_FACTOR"/>
            <w:r>
              <w:rPr>
                <w:rFonts w:ascii="Arial" w:hAnsi="Arial" w:cs="Arial"/>
                <w:sz w:val="20"/>
                <w:szCs w:val="20"/>
              </w:rPr>
              <w:t>${co_fouling_</w:t>
            </w:r>
            <w:r w:rsidR="00ED0E00">
              <w:rPr>
                <w:rFonts w:ascii="Arial" w:hAnsi="Arial" w:cs="Arial"/>
                <w:sz w:val="20"/>
                <w:szCs w:val="20"/>
              </w:rPr>
              <w:t>factor</w:t>
            </w:r>
            <w:bookmarkEnd w:id="1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1FD05C78" w14:textId="5267C7C1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${co_fouling_factor_unit}</w:t>
            </w:r>
          </w:p>
        </w:tc>
        <w:tc>
          <w:tcPr>
            <w:tcW w:w="3060" w:type="dxa"/>
            <w:vAlign w:val="center"/>
          </w:tcPr>
          <w:p w14:paraId="1778311A" w14:textId="7A8BA992" w:rsidR="00E9161F" w:rsidRPr="00C152DC" w:rsidRDefault="007F0A54" w:rsidP="007F79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${co_fouling_factor_value}</w:t>
            </w:r>
          </w:p>
        </w:tc>
      </w:tr>
      <w:tr w:rsidR="00E9161F" w:rsidRPr="009071AB" w14:paraId="52074A9E" w14:textId="77777777">
        <w:trPr>
          <w:trHeight w:val="289"/>
        </w:trPr>
        <w:tc>
          <w:tcPr>
            <w:tcW w:w="450" w:type="dxa"/>
            <w:vAlign w:val="center"/>
          </w:tcPr>
          <w:p w14:paraId="2069B3DD" w14:textId="77777777" w:rsidR="00E9161F" w:rsidRPr="009071AB" w:rsidRDefault="00E9161F" w:rsidP="009071AB">
            <w:pPr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225EEA5" w14:textId="61F7D092" w:rsidR="00E9161F" w:rsidRPr="009071AB" w:rsidRDefault="007F0A54" w:rsidP="009071AB">
            <w:pPr>
              <w:rPr>
                <w:rFonts w:ascii="Arial" w:hAnsi="Arial" w:cs="Arial"/>
                <w:sz w:val="20"/>
                <w:szCs w:val="20"/>
              </w:rPr>
            </w:pPr>
            <w:bookmarkStart w:id="19" w:name="CAPTION_COW_MAX_WORKING_PRESSURE"/>
            <w:r>
              <w:rPr>
                <w:rFonts w:ascii="Arial" w:hAnsi="Arial" w:cs="Arial"/>
                <w:sz w:val="20"/>
                <w:szCs w:val="20"/>
              </w:rPr>
              <w:t>${co_max_working_</w:t>
            </w:r>
            <w:r w:rsidR="00ED0E00">
              <w:rPr>
                <w:rFonts w:ascii="Arial" w:hAnsi="Arial" w:cs="Arial"/>
                <w:sz w:val="20"/>
                <w:szCs w:val="20"/>
              </w:rPr>
              <w:t>pressure</w:t>
            </w:r>
            <w:bookmarkEnd w:id="1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40DCBF" w14:textId="65395A40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${co_max_working_pressure_unit}</w:t>
            </w:r>
          </w:p>
        </w:tc>
        <w:tc>
          <w:tcPr>
            <w:tcW w:w="3060" w:type="dxa"/>
            <w:vAlign w:val="center"/>
          </w:tcPr>
          <w:p w14:paraId="57617D0D" w14:textId="574E207A" w:rsidR="00E9161F" w:rsidRPr="009071AB" w:rsidRDefault="007F0A5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${co_max_working_pressure_value}</w:t>
            </w:r>
          </w:p>
        </w:tc>
      </w:tr>
      <w:tr w:rsidR="002E4944" w:rsidRPr="009071AB" w14:paraId="1E805328" w14:textId="77777777" w:rsidTr="0072617A">
        <w:trPr>
          <w:trHeight w:val="289"/>
        </w:trPr>
        <w:tc>
          <w:tcPr>
            <w:tcW w:w="8640" w:type="dxa"/>
            <w:gridSpan w:val="4"/>
            <w:vAlign w:val="center"/>
          </w:tcPr>
          <w:p w14:paraId="69348287" w14:textId="77777777" w:rsidR="002E4944" w:rsidRDefault="002E4944" w:rsidP="009071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152DC" w:rsidRPr="00C152DC" w14:paraId="660A8FCE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69DD08B" w14:textId="7D3431A2" w:rsidR="00C152DC" w:rsidRPr="00C152DC" w:rsidRDefault="00FF19A7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br w:type="page"/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3F561FB1" w14:textId="54A9D17F" w:rsidR="00C152DC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0" w:name="CAPTION_STEAM_CIRCUIT"/>
            <w:r>
              <w:rPr>
                <w:rFonts w:ascii="Arial" w:hAnsi="Arial" w:cs="Arial"/>
                <w:b/>
                <w:sz w:val="20"/>
                <w:szCs w:val="20"/>
              </w:rPr>
              <w:t>${hot_water</w:t>
            </w:r>
            <w:r w:rsidR="00F04ED1">
              <w:rPr>
                <w:rFonts w:ascii="Arial" w:hAnsi="Arial" w:cs="Arial"/>
                <w:b/>
                <w:sz w:val="20"/>
                <w:szCs w:val="20"/>
              </w:rPr>
              <w:t>_c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ircuit</w:t>
            </w:r>
            <w:bookmarkEnd w:id="20"/>
            <w:r w:rsidR="00F04ED1"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C152DC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403246" w:rsidRPr="00C152DC" w14:paraId="38706A09" w14:textId="77777777">
        <w:trPr>
          <w:trHeight w:val="288"/>
        </w:trPr>
        <w:tc>
          <w:tcPr>
            <w:tcW w:w="450" w:type="dxa"/>
            <w:vAlign w:val="center"/>
          </w:tcPr>
          <w:p w14:paraId="4CB0712C" w14:textId="77777777" w:rsidR="00403246" w:rsidRPr="00C152DC" w:rsidRDefault="00403246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27F271A3" w14:textId="513B29C1" w:rsidR="00403246" w:rsidRDefault="00403246" w:rsidP="0040324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${heat_input}</w:t>
            </w:r>
          </w:p>
        </w:tc>
        <w:tc>
          <w:tcPr>
            <w:tcW w:w="1260" w:type="dxa"/>
            <w:vAlign w:val="center"/>
          </w:tcPr>
          <w:p w14:paraId="1AFE4D17" w14:textId="523401C6" w:rsidR="00403246" w:rsidRDefault="00403246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${heat_input_unit}</w:t>
            </w:r>
          </w:p>
        </w:tc>
        <w:tc>
          <w:tcPr>
            <w:tcW w:w="3060" w:type="dxa"/>
            <w:vAlign w:val="center"/>
          </w:tcPr>
          <w:p w14:paraId="28E01AC9" w14:textId="7BB245C8" w:rsidR="00403246" w:rsidRDefault="00403246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${heat_input_value}</w:t>
            </w:r>
          </w:p>
        </w:tc>
      </w:tr>
      <w:tr w:rsidR="00D52863" w:rsidRPr="00C152DC" w14:paraId="346BFF8C" w14:textId="77777777">
        <w:trPr>
          <w:trHeight w:val="288"/>
        </w:trPr>
        <w:tc>
          <w:tcPr>
            <w:tcW w:w="450" w:type="dxa"/>
            <w:vAlign w:val="center"/>
          </w:tcPr>
          <w:p w14:paraId="3E3BCF1E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785805A" w14:textId="61CA0574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${hot_water_flow}</w:t>
            </w:r>
          </w:p>
        </w:tc>
        <w:tc>
          <w:tcPr>
            <w:tcW w:w="1260" w:type="dxa"/>
            <w:vAlign w:val="center"/>
          </w:tcPr>
          <w:p w14:paraId="7799B6FD" w14:textId="12C0DD7F" w:rsidR="00D52863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${hot_water_flow_unit}</w:t>
            </w:r>
          </w:p>
        </w:tc>
        <w:tc>
          <w:tcPr>
            <w:tcW w:w="3060" w:type="dxa"/>
            <w:vAlign w:val="center"/>
          </w:tcPr>
          <w:p w14:paraId="5F0DEDE3" w14:textId="2DEC4B37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${hot_water_flow_value}</w:t>
            </w:r>
          </w:p>
        </w:tc>
      </w:tr>
      <w:tr w:rsidR="00D52863" w:rsidRPr="00C152DC" w14:paraId="2FE1EFED" w14:textId="77777777">
        <w:trPr>
          <w:trHeight w:val="288"/>
        </w:trPr>
        <w:tc>
          <w:tcPr>
            <w:tcW w:w="450" w:type="dxa"/>
            <w:vAlign w:val="center"/>
          </w:tcPr>
          <w:p w14:paraId="2E376EC9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FA1CF17" w14:textId="055A1F30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${hot_water_in_temp}</w:t>
            </w:r>
          </w:p>
        </w:tc>
        <w:tc>
          <w:tcPr>
            <w:tcW w:w="1260" w:type="dxa"/>
            <w:vAlign w:val="center"/>
          </w:tcPr>
          <w:p w14:paraId="1D92766E" w14:textId="113C924D" w:rsidR="00D52863" w:rsidRPr="00C152DC" w:rsidRDefault="00772B6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</w:t>
            </w:r>
            <w:r w:rsidR="00D52863">
              <w:rPr>
                <w:rFonts w:ascii="Arial" w:hAnsi="Arial" w:cs="Arial"/>
                <w:sz w:val="20"/>
                <w:szCs w:val="20"/>
              </w:rPr>
              <w:t>unit}</w:t>
            </w:r>
          </w:p>
        </w:tc>
        <w:tc>
          <w:tcPr>
            <w:tcW w:w="3060" w:type="dxa"/>
            <w:vAlign w:val="center"/>
          </w:tcPr>
          <w:p w14:paraId="16D621F8" w14:textId="1D91D43E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${hot_water_in_temp_value}</w:t>
            </w:r>
          </w:p>
        </w:tc>
      </w:tr>
      <w:tr w:rsidR="00D52863" w:rsidRPr="00C152DC" w14:paraId="490B0281" w14:textId="77777777">
        <w:trPr>
          <w:trHeight w:val="288"/>
        </w:trPr>
        <w:tc>
          <w:tcPr>
            <w:tcW w:w="450" w:type="dxa"/>
            <w:vAlign w:val="center"/>
          </w:tcPr>
          <w:p w14:paraId="09BE1FDB" w14:textId="77777777" w:rsidR="00D52863" w:rsidRPr="00C152DC" w:rsidRDefault="00D52863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5DD8D658" w14:textId="440EFCAC" w:rsidR="00D52863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${hot_water_out_temp}</w:t>
            </w:r>
          </w:p>
        </w:tc>
        <w:tc>
          <w:tcPr>
            <w:tcW w:w="1260" w:type="dxa"/>
            <w:vAlign w:val="center"/>
          </w:tcPr>
          <w:p w14:paraId="62A3DA3D" w14:textId="7581E0CB" w:rsidR="00D52863" w:rsidRPr="00C152DC" w:rsidRDefault="00D66352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</w:t>
            </w:r>
            <w:r w:rsidR="00D52863"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42F8420F" w14:textId="13ACC08F" w:rsidR="00D52863" w:rsidRPr="00C152DC" w:rsidRDefault="00D5286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${hot_water_out_temp_value}</w:t>
            </w:r>
          </w:p>
        </w:tc>
      </w:tr>
      <w:tr w:rsidR="0005321D" w:rsidRPr="00C152DC" w14:paraId="2B989D79" w14:textId="77777777">
        <w:trPr>
          <w:trHeight w:val="288"/>
        </w:trPr>
        <w:tc>
          <w:tcPr>
            <w:tcW w:w="450" w:type="dxa"/>
            <w:vAlign w:val="center"/>
          </w:tcPr>
          <w:p w14:paraId="466BEC86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355DAC78" w14:textId="1F6ECF1C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1" w:name="CAPTION_COND_DRAIN_PRESSURE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1"/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65AE3EA0" w14:textId="622B522E" w:rsidR="0005321D" w:rsidRPr="00C152DC" w:rsidRDefault="00D5286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3060" w:type="dxa"/>
            <w:vAlign w:val="center"/>
          </w:tcPr>
          <w:p w14:paraId="68A56174" w14:textId="5BC3A9DF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D52863">
              <w:rPr>
                <w:rFonts w:ascii="Arial" w:hAnsi="Arial" w:cs="Arial"/>
                <w:sz w:val="20"/>
                <w:szCs w:val="20"/>
              </w:rPr>
              <w:t>generator_passes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05321D" w:rsidRPr="00C152DC" w14:paraId="627F90D0" w14:textId="77777777">
        <w:trPr>
          <w:trHeight w:val="288"/>
        </w:trPr>
        <w:tc>
          <w:tcPr>
            <w:tcW w:w="450" w:type="dxa"/>
            <w:vAlign w:val="center"/>
          </w:tcPr>
          <w:p w14:paraId="18DDE7E0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141549B4" w14:textId="730FBA23" w:rsidR="0005321D" w:rsidRPr="00C152DC" w:rsidRDefault="00F04ED1" w:rsidP="00D52863">
            <w:pPr>
              <w:rPr>
                <w:rFonts w:ascii="Arial" w:hAnsi="Arial" w:cs="Arial"/>
                <w:sz w:val="20"/>
                <w:szCs w:val="20"/>
              </w:rPr>
            </w:pPr>
            <w:bookmarkStart w:id="22" w:name="CAPTION_CONNECTION_INLET"/>
            <w:r>
              <w:rPr>
                <w:rFonts w:ascii="Arial" w:hAnsi="Arial" w:cs="Arial"/>
                <w:sz w:val="20"/>
                <w:szCs w:val="20"/>
              </w:rPr>
              <w:t>${</w:t>
            </w:r>
            <w:bookmarkEnd w:id="22"/>
            <w:r w:rsidR="00D528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B94341" w14:textId="2E1152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630875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5155C551" w14:textId="706970F2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237B63">
              <w:rPr>
                <w:rFonts w:ascii="Arial" w:hAnsi="Arial" w:cs="Arial"/>
                <w:sz w:val="20"/>
                <w:szCs w:val="20"/>
              </w:rPr>
              <w:t>hot_water_pressure_loss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05321D" w:rsidRPr="00C152DC" w14:paraId="4DBF3C85" w14:textId="77777777">
        <w:trPr>
          <w:trHeight w:val="288"/>
        </w:trPr>
        <w:tc>
          <w:tcPr>
            <w:tcW w:w="450" w:type="dxa"/>
            <w:vAlign w:val="center"/>
          </w:tcPr>
          <w:p w14:paraId="52E353FA" w14:textId="77777777" w:rsidR="0005321D" w:rsidRPr="00C152DC" w:rsidRDefault="0005321D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619848B" w14:textId="38984531" w:rsidR="0005321D" w:rsidRPr="00C152DC" w:rsidRDefault="00D5286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3" w:name="CAPTION_CONNECTION_DRAIN"/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bookmarkEnd w:id="23"/>
            <w:r w:rsidR="00F04ED1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4BFEC9D2" w14:textId="6481A95E" w:rsidR="0005321D" w:rsidRPr="00C152DC" w:rsidRDefault="00F04ED1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CD6E8D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_unit}</w:t>
            </w:r>
          </w:p>
        </w:tc>
        <w:tc>
          <w:tcPr>
            <w:tcW w:w="3060" w:type="dxa"/>
            <w:vAlign w:val="center"/>
          </w:tcPr>
          <w:p w14:paraId="08916AEA" w14:textId="44A33707" w:rsidR="0005321D" w:rsidRPr="00C152DC" w:rsidRDefault="00F04ED1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r w:rsidR="00AD7D8E" w:rsidRPr="00AD7D8E">
              <w:rPr>
                <w:rFonts w:ascii="Arial" w:hAnsi="Arial" w:cs="Arial"/>
                <w:sz w:val="20"/>
                <w:szCs w:val="20"/>
              </w:rPr>
              <w:t>hot_water_conn_dia</w:t>
            </w:r>
            <w:r>
              <w:rPr>
                <w:rFonts w:ascii="Arial" w:hAnsi="Arial" w:cs="Arial"/>
                <w:sz w:val="20"/>
                <w:szCs w:val="20"/>
              </w:rPr>
              <w:t>_value}</w:t>
            </w:r>
          </w:p>
        </w:tc>
      </w:tr>
      <w:tr w:rsidR="00AA5EFF" w:rsidRPr="00C152DC" w14:paraId="59543ADA" w14:textId="77777777">
        <w:trPr>
          <w:trHeight w:val="288"/>
        </w:trPr>
        <w:tc>
          <w:tcPr>
            <w:tcW w:w="450" w:type="dxa"/>
            <w:vAlign w:val="center"/>
          </w:tcPr>
          <w:p w14:paraId="69E78E16" w14:textId="77777777" w:rsidR="00AA5EFF" w:rsidRPr="00C152DC" w:rsidRDefault="00AA5EFF" w:rsidP="00C152DC">
            <w:pPr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70" w:type="dxa"/>
            <w:vAlign w:val="center"/>
          </w:tcPr>
          <w:p w14:paraId="7342D215" w14:textId="0F62A114" w:rsidR="00AA5EFF" w:rsidRDefault="00AA5EFF" w:rsidP="0093441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${hot_water_max_pressure}</w:t>
            </w:r>
          </w:p>
        </w:tc>
        <w:tc>
          <w:tcPr>
            <w:tcW w:w="1260" w:type="dxa"/>
            <w:vAlign w:val="center"/>
          </w:tcPr>
          <w:p w14:paraId="658265A4" w14:textId="1066F77E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${hot_water_max_pressure_unit}</w:t>
            </w:r>
          </w:p>
        </w:tc>
        <w:tc>
          <w:tcPr>
            <w:tcW w:w="3060" w:type="dxa"/>
            <w:vAlign w:val="center"/>
          </w:tcPr>
          <w:p w14:paraId="568221B7" w14:textId="57B4ACD2" w:rsidR="00AA5EFF" w:rsidRDefault="00AA5EFF" w:rsidP="0093441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${hot_water_max_pressure_value}</w:t>
            </w:r>
          </w:p>
        </w:tc>
      </w:tr>
      <w:tr w:rsidR="0014337B" w:rsidRPr="00C152DC" w14:paraId="38C9369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296F958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0BE2FB2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1A3FF5B5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D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22C1D2BC" w14:textId="7EFBEAFC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4" w:name="CAPTION_ELECTRICAL_DATA"/>
            <w:r>
              <w:rPr>
                <w:rFonts w:ascii="Arial" w:hAnsi="Arial" w:cs="Arial"/>
                <w:b/>
                <w:sz w:val="20"/>
                <w:szCs w:val="20"/>
              </w:rPr>
              <w:t>${electrical_d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2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</w:t>
            </w:r>
          </w:p>
        </w:tc>
      </w:tr>
      <w:tr w:rsidR="0014337B" w:rsidRPr="00C152DC" w14:paraId="55729D12" w14:textId="77777777">
        <w:trPr>
          <w:trHeight w:val="288"/>
        </w:trPr>
        <w:tc>
          <w:tcPr>
            <w:tcW w:w="450" w:type="dxa"/>
            <w:vAlign w:val="center"/>
          </w:tcPr>
          <w:p w14:paraId="1B387863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06F34B2" w14:textId="5EB6BEEB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5" w:name="CAPTION_POWER_SUPPLY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supply</w:t>
            </w:r>
            <w:bookmarkEnd w:id="2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54587FD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777EC5AE" w14:textId="2EB22A81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${power_supply_value}</w:t>
            </w:r>
          </w:p>
        </w:tc>
      </w:tr>
      <w:tr w:rsidR="0014337B" w:rsidRPr="00C152DC" w14:paraId="22C33DAD" w14:textId="77777777">
        <w:trPr>
          <w:trHeight w:val="288"/>
        </w:trPr>
        <w:tc>
          <w:tcPr>
            <w:tcW w:w="450" w:type="dxa"/>
            <w:vAlign w:val="center"/>
          </w:tcPr>
          <w:p w14:paraId="290094E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870" w:type="dxa"/>
            <w:vAlign w:val="center"/>
          </w:tcPr>
          <w:p w14:paraId="165E3CB0" w14:textId="0C5EEE43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6" w:name="CAPTION_POWER_CONSUMPTION"/>
            <w:r>
              <w:rPr>
                <w:rFonts w:ascii="Arial" w:hAnsi="Arial" w:cs="Arial"/>
                <w:sz w:val="20"/>
                <w:szCs w:val="20"/>
              </w:rPr>
              <w:t>${power_</w:t>
            </w:r>
            <w:r w:rsidR="00ED0E00">
              <w:rPr>
                <w:rFonts w:ascii="Arial" w:hAnsi="Arial" w:cs="Arial"/>
                <w:sz w:val="20"/>
                <w:szCs w:val="20"/>
              </w:rPr>
              <w:t>consumption</w:t>
            </w:r>
            <w:bookmarkEnd w:id="2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384AF7B1" w14:textId="64DA88C2" w:rsidR="0014337B" w:rsidRPr="00C152DC" w:rsidRDefault="00FE7DB8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7DB8">
              <w:rPr>
                <w:rFonts w:ascii="Arial" w:hAnsi="Arial" w:cs="Arial"/>
                <w:sz w:val="20"/>
                <w:szCs w:val="20"/>
              </w:rPr>
              <w:t>kVA</w:t>
            </w:r>
          </w:p>
        </w:tc>
        <w:tc>
          <w:tcPr>
            <w:tcW w:w="3060" w:type="dxa"/>
            <w:vAlign w:val="center"/>
          </w:tcPr>
          <w:p w14:paraId="2F0D0D48" w14:textId="38A9DF75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${power_consumption_value}</w:t>
            </w:r>
          </w:p>
        </w:tc>
      </w:tr>
      <w:tr w:rsidR="0014337B" w:rsidRPr="00C152DC" w14:paraId="41DD1230" w14:textId="77777777">
        <w:trPr>
          <w:trHeight w:val="288"/>
        </w:trPr>
        <w:tc>
          <w:tcPr>
            <w:tcW w:w="450" w:type="dxa"/>
            <w:vAlign w:val="center"/>
          </w:tcPr>
          <w:p w14:paraId="3721EA5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B28EDCB" w14:textId="3A9C3B59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7" w:name="CAPTION_ABSO_PUMP_RATING"/>
            <w:r>
              <w:rPr>
                <w:rFonts w:ascii="Arial" w:hAnsi="Arial" w:cs="Arial"/>
                <w:sz w:val="20"/>
                <w:szCs w:val="20"/>
              </w:rPr>
              <w:t>${absorbent_pump_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C374FD3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50FE2BA4" w14:textId="53158AD9" w:rsidR="0014337B" w:rsidRPr="00C152DC" w:rsidRDefault="00D411AE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28" w:name="VALUE_ABSO_PUMP_RATING"/>
            <w:r>
              <w:rPr>
                <w:rFonts w:ascii="Arial" w:hAnsi="Arial" w:cs="Arial"/>
                <w:sz w:val="20"/>
                <w:szCs w:val="20"/>
              </w:rPr>
              <w:t>${absorbent_pump_rating_kw_value} (${absorbent_pump_rating_amp_value}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28"/>
          </w:p>
        </w:tc>
      </w:tr>
      <w:tr w:rsidR="0014337B" w:rsidRPr="00C152DC" w14:paraId="0E9B27DD" w14:textId="77777777">
        <w:trPr>
          <w:trHeight w:val="288"/>
        </w:trPr>
        <w:tc>
          <w:tcPr>
            <w:tcW w:w="450" w:type="dxa"/>
            <w:vAlign w:val="center"/>
          </w:tcPr>
          <w:p w14:paraId="590F8C9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44912577" w14:textId="45626B8E" w:rsidR="0014337B" w:rsidRPr="00C152DC" w:rsidRDefault="00D411AE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29" w:name="CAPTION_REFR_PUMP_RATING"/>
            <w:r>
              <w:rPr>
                <w:rFonts w:ascii="Arial" w:hAnsi="Arial" w:cs="Arial"/>
                <w:sz w:val="20"/>
                <w:szCs w:val="20"/>
              </w:rPr>
              <w:t>${refrigerant_pump_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2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0F57314E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1F0B4678" w14:textId="5025E025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0" w:name="VALUE_REFR_PUMP_RATING"/>
            <w:r>
              <w:rPr>
                <w:rFonts w:ascii="Arial" w:hAnsi="Arial" w:cs="Arial"/>
                <w:sz w:val="20"/>
                <w:szCs w:val="20"/>
              </w:rPr>
              <w:t>${refrigerant_pump_rating_kw_value} (${refrigerant_pump_rating_amp_value}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0"/>
          </w:p>
        </w:tc>
      </w:tr>
      <w:tr w:rsidR="0014337B" w:rsidRPr="00C152DC" w14:paraId="48572316" w14:textId="77777777">
        <w:trPr>
          <w:trHeight w:val="288"/>
        </w:trPr>
        <w:tc>
          <w:tcPr>
            <w:tcW w:w="450" w:type="dxa"/>
            <w:vAlign w:val="center"/>
          </w:tcPr>
          <w:p w14:paraId="7154FA96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41E3A43" w14:textId="1E41C2A7" w:rsidR="0014337B" w:rsidRPr="00C152DC" w:rsidRDefault="00FE7DB8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1" w:name="CAPTION_VACU_PUMP_RATING"/>
            <w:r>
              <w:rPr>
                <w:rFonts w:ascii="Arial" w:hAnsi="Arial" w:cs="Arial"/>
                <w:sz w:val="20"/>
                <w:szCs w:val="20"/>
              </w:rPr>
              <w:t>${vacuum_pump_</w:t>
            </w:r>
            <w:r w:rsidR="00ED0E00">
              <w:rPr>
                <w:rFonts w:ascii="Arial" w:hAnsi="Arial" w:cs="Arial"/>
                <w:sz w:val="20"/>
                <w:szCs w:val="20"/>
              </w:rPr>
              <w:t>rating</w:t>
            </w:r>
            <w:bookmarkEnd w:id="3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6ADFA3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kW (A)</w:t>
            </w:r>
          </w:p>
        </w:tc>
        <w:tc>
          <w:tcPr>
            <w:tcW w:w="3060" w:type="dxa"/>
            <w:vAlign w:val="center"/>
          </w:tcPr>
          <w:p w14:paraId="0B654D67" w14:textId="2A71EE14" w:rsidR="0014337B" w:rsidRPr="00C152DC" w:rsidRDefault="00FE7DB8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32" w:name="VALUE_VACU_PUMP_RATING"/>
            <w:r>
              <w:rPr>
                <w:rFonts w:ascii="Arial" w:hAnsi="Arial" w:cs="Arial"/>
                <w:sz w:val="20"/>
                <w:szCs w:val="20"/>
              </w:rPr>
              <w:t xml:space="preserve">${vacuum_pump_rating_kw_value}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(${vacuum_pump_rating_amp_value}</w:t>
            </w:r>
            <w:r w:rsidR="00ED0E00">
              <w:rPr>
                <w:rFonts w:ascii="Arial" w:hAnsi="Arial" w:cs="Arial"/>
                <w:sz w:val="20"/>
                <w:szCs w:val="20"/>
              </w:rPr>
              <w:t>)</w:t>
            </w:r>
            <w:bookmarkEnd w:id="32"/>
          </w:p>
        </w:tc>
      </w:tr>
      <w:tr w:rsidR="00124E50" w:rsidRPr="00C152DC" w14:paraId="0D4D5B10" w14:textId="77777777">
        <w:trPr>
          <w:trHeight w:val="288"/>
        </w:trPr>
        <w:tc>
          <w:tcPr>
            <w:tcW w:w="450" w:type="dxa"/>
            <w:vAlign w:val="center"/>
          </w:tcPr>
          <w:p w14:paraId="40B12584" w14:textId="6BAB3C4B" w:rsidR="00124E50" w:rsidRPr="00C152DC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6.</w:t>
            </w:r>
          </w:p>
        </w:tc>
        <w:tc>
          <w:tcPr>
            <w:tcW w:w="3870" w:type="dxa"/>
            <w:vAlign w:val="center"/>
          </w:tcPr>
          <w:p w14:paraId="66F91C28" w14:textId="2334EE07" w:rsidR="00124E50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MOP</w:t>
            </w:r>
          </w:p>
        </w:tc>
        <w:tc>
          <w:tcPr>
            <w:tcW w:w="1260" w:type="dxa"/>
            <w:vAlign w:val="center"/>
          </w:tcPr>
          <w:p w14:paraId="7DBA1740" w14:textId="77777777" w:rsidR="00124E50" w:rsidRPr="00C152DC" w:rsidRDefault="00124E5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71AE197" w14:textId="7448216B" w:rsidR="00124E50" w:rsidRDefault="00124E5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${mop_value}</w:t>
            </w:r>
          </w:p>
        </w:tc>
      </w:tr>
      <w:tr w:rsidR="00124E50" w:rsidRPr="00C152DC" w14:paraId="4D3C19D4" w14:textId="77777777">
        <w:trPr>
          <w:trHeight w:val="288"/>
        </w:trPr>
        <w:tc>
          <w:tcPr>
            <w:tcW w:w="450" w:type="dxa"/>
            <w:vAlign w:val="center"/>
          </w:tcPr>
          <w:p w14:paraId="0BFD5816" w14:textId="15B7B7C1" w:rsidR="00124E50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1128EEEE" w14:textId="44112381" w:rsidR="00124E50" w:rsidRDefault="00124E50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MCA</w:t>
            </w:r>
          </w:p>
        </w:tc>
        <w:tc>
          <w:tcPr>
            <w:tcW w:w="1260" w:type="dxa"/>
            <w:vAlign w:val="center"/>
          </w:tcPr>
          <w:p w14:paraId="6A62D702" w14:textId="77777777" w:rsidR="00124E50" w:rsidRPr="00C152DC" w:rsidRDefault="00124E50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6CDF4A8E" w14:textId="6F21E1F5" w:rsidR="00124E50" w:rsidRDefault="00124E50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${mca_value</w:t>
            </w:r>
            <w:bookmarkStart w:id="33" w:name="_GoBack"/>
            <w:bookmarkEnd w:id="33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14337B" w:rsidRPr="00C152DC" w14:paraId="15143A2E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1E9E572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0F7C0B08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4408C28A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E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1F1BFB15" w14:textId="3CA6A9A3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4" w:name="CAPTION_PHYSICAL_DATA"/>
            <w:r>
              <w:rPr>
                <w:rFonts w:ascii="Arial" w:hAnsi="Arial" w:cs="Arial"/>
                <w:b/>
                <w:sz w:val="20"/>
                <w:szCs w:val="20"/>
              </w:rPr>
              <w:t>${physical_d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ata</w:t>
            </w:r>
            <w:bookmarkEnd w:id="34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2E145B4D" w14:textId="77777777">
        <w:trPr>
          <w:trHeight w:val="288"/>
        </w:trPr>
        <w:tc>
          <w:tcPr>
            <w:tcW w:w="450" w:type="dxa"/>
            <w:vAlign w:val="center"/>
          </w:tcPr>
          <w:p w14:paraId="24BFE070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7011FACE" w14:textId="5C63A16D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5" w:name="CAPTION_LENGTH"/>
            <w:r>
              <w:rPr>
                <w:rFonts w:ascii="Arial" w:hAnsi="Arial" w:cs="Arial"/>
                <w:sz w:val="20"/>
                <w:szCs w:val="20"/>
              </w:rPr>
              <w:t>${l</w:t>
            </w:r>
            <w:r w:rsidR="00ED0E00">
              <w:rPr>
                <w:rFonts w:ascii="Arial" w:hAnsi="Arial" w:cs="Arial"/>
                <w:sz w:val="20"/>
                <w:szCs w:val="20"/>
              </w:rPr>
              <w:t>ength</w:t>
            </w:r>
            <w:bookmarkEnd w:id="3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CCFB408" w14:textId="53CC70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${length_unit}</w:t>
            </w:r>
          </w:p>
        </w:tc>
        <w:tc>
          <w:tcPr>
            <w:tcW w:w="3060" w:type="dxa"/>
            <w:vAlign w:val="center"/>
          </w:tcPr>
          <w:p w14:paraId="473A9935" w14:textId="2E75F5D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${length_value}</w:t>
            </w:r>
          </w:p>
        </w:tc>
      </w:tr>
      <w:tr w:rsidR="0014337B" w:rsidRPr="00C152DC" w14:paraId="4B89D136" w14:textId="77777777">
        <w:trPr>
          <w:trHeight w:val="288"/>
        </w:trPr>
        <w:tc>
          <w:tcPr>
            <w:tcW w:w="450" w:type="dxa"/>
            <w:vAlign w:val="center"/>
          </w:tcPr>
          <w:p w14:paraId="5DFF52AA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7133EB8" w14:textId="4C4CB5C4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6" w:name="CAPTION_WIDTH"/>
            <w:r>
              <w:rPr>
                <w:rFonts w:ascii="Arial" w:hAnsi="Arial" w:cs="Arial"/>
                <w:sz w:val="20"/>
                <w:szCs w:val="20"/>
              </w:rPr>
              <w:t>${w</w:t>
            </w:r>
            <w:r w:rsidR="00ED0E00">
              <w:rPr>
                <w:rFonts w:ascii="Arial" w:hAnsi="Arial" w:cs="Arial"/>
                <w:sz w:val="20"/>
                <w:szCs w:val="20"/>
              </w:rPr>
              <w:t>idth</w:t>
            </w:r>
            <w:bookmarkEnd w:id="3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2859CF18" w14:textId="7CDE53D7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${width_unit}</w:t>
            </w:r>
          </w:p>
        </w:tc>
        <w:tc>
          <w:tcPr>
            <w:tcW w:w="3060" w:type="dxa"/>
            <w:vAlign w:val="center"/>
          </w:tcPr>
          <w:p w14:paraId="186A92AE" w14:textId="296EED57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${width_value}</w:t>
            </w:r>
          </w:p>
        </w:tc>
      </w:tr>
      <w:tr w:rsidR="0014337B" w:rsidRPr="00C152DC" w14:paraId="05587867" w14:textId="77777777">
        <w:trPr>
          <w:trHeight w:val="288"/>
        </w:trPr>
        <w:tc>
          <w:tcPr>
            <w:tcW w:w="450" w:type="dxa"/>
            <w:vAlign w:val="center"/>
          </w:tcPr>
          <w:p w14:paraId="012BE0B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0B583C4D" w14:textId="34DDD1A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7" w:name="CAPTION_HEIGHT"/>
            <w:r>
              <w:rPr>
                <w:rFonts w:ascii="Arial" w:hAnsi="Arial" w:cs="Arial"/>
                <w:sz w:val="20"/>
                <w:szCs w:val="20"/>
              </w:rPr>
              <w:t>${h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37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0E0075" w14:textId="22F03023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${height_unit}</w:t>
            </w:r>
          </w:p>
        </w:tc>
        <w:tc>
          <w:tcPr>
            <w:tcW w:w="3060" w:type="dxa"/>
            <w:vAlign w:val="center"/>
          </w:tcPr>
          <w:p w14:paraId="5B346D78" w14:textId="0CECFD5D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${height_value}</w:t>
            </w:r>
          </w:p>
        </w:tc>
      </w:tr>
      <w:tr w:rsidR="0014337B" w:rsidRPr="00C152DC" w14:paraId="1CE67853" w14:textId="77777777">
        <w:trPr>
          <w:trHeight w:val="288"/>
        </w:trPr>
        <w:tc>
          <w:tcPr>
            <w:tcW w:w="450" w:type="dxa"/>
            <w:vAlign w:val="center"/>
          </w:tcPr>
          <w:p w14:paraId="2E0FB8CC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2C31387C" w14:textId="6656212F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8" w:name="CAPTION_OPERATING_WEIGHT"/>
            <w:r>
              <w:rPr>
                <w:rFonts w:ascii="Arial" w:hAnsi="Arial" w:cs="Arial"/>
                <w:sz w:val="20"/>
                <w:szCs w:val="20"/>
              </w:rPr>
              <w:t>${operating_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8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750C6BC" w14:textId="34096B5E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${operating_weight_unit}</w:t>
            </w:r>
          </w:p>
        </w:tc>
        <w:tc>
          <w:tcPr>
            <w:tcW w:w="3060" w:type="dxa"/>
            <w:vAlign w:val="center"/>
          </w:tcPr>
          <w:p w14:paraId="70E50465" w14:textId="34F1A6F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${operating_weight_value}</w:t>
            </w:r>
          </w:p>
        </w:tc>
      </w:tr>
      <w:tr w:rsidR="0014337B" w:rsidRPr="00C152DC" w14:paraId="4DF2088D" w14:textId="77777777">
        <w:trPr>
          <w:trHeight w:val="288"/>
        </w:trPr>
        <w:tc>
          <w:tcPr>
            <w:tcW w:w="450" w:type="dxa"/>
            <w:vAlign w:val="center"/>
          </w:tcPr>
          <w:p w14:paraId="50A2D5B4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11ED3428" w14:textId="3FBD54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39" w:name="CAPTION_DRY_WEIGHT"/>
            <w:r>
              <w:rPr>
                <w:rFonts w:ascii="Arial" w:hAnsi="Arial" w:cs="Arial"/>
                <w:sz w:val="20"/>
                <w:szCs w:val="20"/>
              </w:rPr>
              <w:t>${dry_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39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3F6AD3C" w14:textId="2741136B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${dry_weight_unit}</w:t>
            </w:r>
          </w:p>
        </w:tc>
        <w:tc>
          <w:tcPr>
            <w:tcW w:w="3060" w:type="dxa"/>
            <w:vAlign w:val="center"/>
          </w:tcPr>
          <w:p w14:paraId="3960B44F" w14:textId="0AADE915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${dry_weight_value}</w:t>
            </w:r>
          </w:p>
        </w:tc>
      </w:tr>
      <w:tr w:rsidR="0014337B" w:rsidRPr="00C152DC" w14:paraId="0D707FBC" w14:textId="77777777">
        <w:trPr>
          <w:trHeight w:val="288"/>
        </w:trPr>
        <w:tc>
          <w:tcPr>
            <w:tcW w:w="450" w:type="dxa"/>
            <w:vAlign w:val="center"/>
          </w:tcPr>
          <w:p w14:paraId="593ED87F" w14:textId="77777777" w:rsidR="0014337B" w:rsidRPr="00C152DC" w:rsidRDefault="007E147E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B0460B8" w14:textId="0574DB3C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0" w:name="CAPTION_SHIPPING_WEIGHT"/>
            <w:r>
              <w:rPr>
                <w:rFonts w:ascii="Arial" w:hAnsi="Arial" w:cs="Arial"/>
                <w:sz w:val="20"/>
                <w:szCs w:val="20"/>
              </w:rPr>
              <w:t>${shipping_w</w:t>
            </w:r>
            <w:r w:rsidR="00ED0E00">
              <w:rPr>
                <w:rFonts w:ascii="Arial" w:hAnsi="Arial" w:cs="Arial"/>
                <w:sz w:val="20"/>
                <w:szCs w:val="20"/>
              </w:rPr>
              <w:t>eight</w:t>
            </w:r>
            <w:bookmarkEnd w:id="40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1FF51DA" w14:textId="7B109D55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${shipping_weight_unit}</w:t>
            </w:r>
          </w:p>
        </w:tc>
        <w:tc>
          <w:tcPr>
            <w:tcW w:w="3060" w:type="dxa"/>
            <w:vAlign w:val="center"/>
          </w:tcPr>
          <w:p w14:paraId="4AF3FE52" w14:textId="71F21CD6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${shipping_weight_value}</w:t>
            </w:r>
          </w:p>
        </w:tc>
      </w:tr>
      <w:tr w:rsidR="00763F47" w:rsidRPr="00C152DC" w14:paraId="76451474" w14:textId="77777777">
        <w:trPr>
          <w:trHeight w:val="288"/>
        </w:trPr>
        <w:tc>
          <w:tcPr>
            <w:tcW w:w="450" w:type="dxa"/>
            <w:vAlign w:val="center"/>
          </w:tcPr>
          <w:p w14:paraId="2FE11103" w14:textId="77777777" w:rsidR="00763F47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870" w:type="dxa"/>
            <w:vAlign w:val="center"/>
          </w:tcPr>
          <w:p w14:paraId="68565F07" w14:textId="25E1DA44" w:rsidR="00763F47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1" w:name="CAPTION_FLOODED_WEIGHT"/>
            <w:r>
              <w:rPr>
                <w:rFonts w:ascii="Arial" w:hAnsi="Arial" w:cs="Arial"/>
                <w:sz w:val="20"/>
                <w:szCs w:val="20"/>
              </w:rPr>
              <w:t>${flooded_</w:t>
            </w:r>
            <w:r w:rsidR="00ED0E00">
              <w:rPr>
                <w:rFonts w:ascii="Arial" w:hAnsi="Arial" w:cs="Arial"/>
                <w:sz w:val="20"/>
                <w:szCs w:val="20"/>
              </w:rPr>
              <w:t>weight</w:t>
            </w:r>
            <w:bookmarkEnd w:id="41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4887F8F" w14:textId="420ED4AC" w:rsidR="00763F47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${flooded_weight_unit}</w:t>
            </w:r>
          </w:p>
        </w:tc>
        <w:tc>
          <w:tcPr>
            <w:tcW w:w="3060" w:type="dxa"/>
            <w:vAlign w:val="center"/>
          </w:tcPr>
          <w:p w14:paraId="13927FFF" w14:textId="03EC1353" w:rsidR="00763F47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${flooded_weight_value}</w:t>
            </w:r>
          </w:p>
        </w:tc>
      </w:tr>
      <w:tr w:rsidR="0014337B" w:rsidRPr="00C152DC" w14:paraId="0EC601B0" w14:textId="77777777">
        <w:trPr>
          <w:trHeight w:val="288"/>
        </w:trPr>
        <w:tc>
          <w:tcPr>
            <w:tcW w:w="450" w:type="dxa"/>
            <w:vAlign w:val="center"/>
          </w:tcPr>
          <w:p w14:paraId="532E9688" w14:textId="77777777" w:rsidR="0014337B" w:rsidRPr="00C152DC" w:rsidRDefault="00763F47" w:rsidP="00C15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14337B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D51CAEE" w14:textId="719571A1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2" w:name="CAPTION_TUBE_CLEANING_SPACE"/>
            <w:r>
              <w:rPr>
                <w:rFonts w:ascii="Arial" w:hAnsi="Arial" w:cs="Arial"/>
                <w:sz w:val="20"/>
                <w:szCs w:val="20"/>
              </w:rPr>
              <w:t>${tube_cleaning_</w:t>
            </w:r>
            <w:r w:rsidR="00ED0E00">
              <w:rPr>
                <w:rFonts w:ascii="Arial" w:hAnsi="Arial" w:cs="Arial"/>
                <w:sz w:val="20"/>
                <w:szCs w:val="20"/>
              </w:rPr>
              <w:t>space</w:t>
            </w:r>
            <w:bookmarkEnd w:id="42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vAlign w:val="center"/>
          </w:tcPr>
          <w:p w14:paraId="05E2D90B" w14:textId="3F572BF4" w:rsidR="0014337B" w:rsidRPr="00C152DC" w:rsidRDefault="009B5DC3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${tube_cleaning_space_unit}</w:t>
            </w:r>
          </w:p>
        </w:tc>
        <w:tc>
          <w:tcPr>
            <w:tcW w:w="3060" w:type="dxa"/>
            <w:vAlign w:val="center"/>
          </w:tcPr>
          <w:p w14:paraId="6AAD2088" w14:textId="5F0E046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${tube_cleaning_space_value}</w:t>
            </w:r>
          </w:p>
        </w:tc>
      </w:tr>
      <w:tr w:rsidR="0014337B" w:rsidRPr="00C152DC" w14:paraId="4C266640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D3B6F37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337B" w:rsidRPr="00C152DC" w14:paraId="70484555" w14:textId="77777777">
        <w:trPr>
          <w:trHeight w:val="288"/>
        </w:trPr>
        <w:tc>
          <w:tcPr>
            <w:tcW w:w="450" w:type="dxa"/>
            <w:shd w:val="pct15" w:color="auto" w:fill="FFFFFF"/>
            <w:vAlign w:val="center"/>
          </w:tcPr>
          <w:p w14:paraId="782D73D9" w14:textId="77777777" w:rsidR="0014337B" w:rsidRPr="00C152DC" w:rsidRDefault="0014337B" w:rsidP="00C152D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152DC">
              <w:rPr>
                <w:rFonts w:ascii="Arial" w:hAnsi="Arial" w:cs="Arial"/>
                <w:b/>
                <w:sz w:val="20"/>
                <w:szCs w:val="20"/>
              </w:rPr>
              <w:t>F</w:t>
            </w:r>
          </w:p>
        </w:tc>
        <w:tc>
          <w:tcPr>
            <w:tcW w:w="8190" w:type="dxa"/>
            <w:gridSpan w:val="3"/>
            <w:shd w:val="pct15" w:color="auto" w:fill="FFFFFF"/>
            <w:vAlign w:val="center"/>
          </w:tcPr>
          <w:p w14:paraId="02C23A6E" w14:textId="4A9C0126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3" w:name="CAPTION_TUBE_METALLURGY"/>
            <w:r>
              <w:rPr>
                <w:rFonts w:ascii="Arial" w:hAnsi="Arial" w:cs="Arial"/>
                <w:b/>
                <w:sz w:val="20"/>
                <w:szCs w:val="20"/>
              </w:rPr>
              <w:t>${tube_m</w:t>
            </w:r>
            <w:r w:rsidR="00ED0E00">
              <w:rPr>
                <w:rFonts w:ascii="Arial" w:hAnsi="Arial" w:cs="Arial"/>
                <w:b/>
                <w:sz w:val="20"/>
                <w:szCs w:val="20"/>
              </w:rPr>
              <w:t>etallurgy</w:t>
            </w:r>
            <w:bookmarkEnd w:id="43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  <w:r w:rsidR="0014337B" w:rsidRPr="00C152DC">
              <w:rPr>
                <w:rFonts w:ascii="Arial" w:hAnsi="Arial" w:cs="Arial"/>
                <w:b/>
                <w:sz w:val="20"/>
                <w:szCs w:val="20"/>
              </w:rPr>
              <w:t xml:space="preserve"> : </w:t>
            </w:r>
          </w:p>
        </w:tc>
      </w:tr>
      <w:tr w:rsidR="0014337B" w:rsidRPr="00C152DC" w14:paraId="7704DF47" w14:textId="77777777">
        <w:trPr>
          <w:trHeight w:val="288"/>
        </w:trPr>
        <w:tc>
          <w:tcPr>
            <w:tcW w:w="450" w:type="dxa"/>
            <w:vAlign w:val="center"/>
          </w:tcPr>
          <w:p w14:paraId="1F98B0A4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3FBD3734" w14:textId="57BF98E9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4" w:name="CAPTION_EVAP_TUBE_MATERIAL"/>
            <w:r>
              <w:rPr>
                <w:rFonts w:ascii="Arial" w:hAnsi="Arial" w:cs="Arial"/>
                <w:sz w:val="20"/>
                <w:szCs w:val="20"/>
              </w:rPr>
              <w:t>${evaporator_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4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8FBA57F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908F0A6" w14:textId="12C10C48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${evaporator_tube_value}</w:t>
            </w:r>
          </w:p>
        </w:tc>
      </w:tr>
      <w:tr w:rsidR="0014337B" w:rsidRPr="00C152DC" w14:paraId="34625007" w14:textId="77777777">
        <w:trPr>
          <w:trHeight w:val="288"/>
        </w:trPr>
        <w:tc>
          <w:tcPr>
            <w:tcW w:w="450" w:type="dxa"/>
            <w:vAlign w:val="center"/>
          </w:tcPr>
          <w:p w14:paraId="10F691DE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5E46BADA" w14:textId="51205188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5" w:name="CAPTION_ABSO_TUBE_MATERIAL"/>
            <w:r>
              <w:rPr>
                <w:rFonts w:ascii="Arial" w:hAnsi="Arial" w:cs="Arial"/>
                <w:sz w:val="20"/>
                <w:szCs w:val="20"/>
              </w:rPr>
              <w:t>${absorber_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5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5A7B28CB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41D8C74B" w14:textId="66CFB59C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${absorber_tube_value}</w:t>
            </w:r>
          </w:p>
        </w:tc>
      </w:tr>
      <w:tr w:rsidR="0014337B" w:rsidRPr="00C152DC" w14:paraId="3527EF12" w14:textId="77777777">
        <w:trPr>
          <w:trHeight w:val="288"/>
        </w:trPr>
        <w:tc>
          <w:tcPr>
            <w:tcW w:w="450" w:type="dxa"/>
            <w:vAlign w:val="center"/>
          </w:tcPr>
          <w:p w14:paraId="3AA4F6D5" w14:textId="77777777" w:rsidR="0014337B" w:rsidRPr="00C152DC" w:rsidRDefault="0014337B" w:rsidP="00C152DC">
            <w:pPr>
              <w:rPr>
                <w:rFonts w:ascii="Arial" w:hAnsi="Arial" w:cs="Arial"/>
                <w:sz w:val="20"/>
                <w:szCs w:val="20"/>
              </w:rPr>
            </w:pPr>
            <w:r w:rsidRPr="00C152DC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3870" w:type="dxa"/>
            <w:vAlign w:val="center"/>
          </w:tcPr>
          <w:p w14:paraId="659E1E7F" w14:textId="10099D72" w:rsidR="0014337B" w:rsidRPr="00C152DC" w:rsidRDefault="009B5DC3" w:rsidP="00C152DC">
            <w:pPr>
              <w:rPr>
                <w:rFonts w:ascii="Arial" w:hAnsi="Arial" w:cs="Arial"/>
                <w:sz w:val="20"/>
                <w:szCs w:val="20"/>
              </w:rPr>
            </w:pPr>
            <w:bookmarkStart w:id="46" w:name="CAPTION_COND_TUBE_MATERIAL"/>
            <w:r>
              <w:rPr>
                <w:rFonts w:ascii="Arial" w:hAnsi="Arial" w:cs="Arial"/>
                <w:sz w:val="20"/>
                <w:szCs w:val="20"/>
              </w:rPr>
              <w:t>${condenser_</w:t>
            </w:r>
            <w:r w:rsidR="00ED0E00">
              <w:rPr>
                <w:rFonts w:ascii="Arial" w:hAnsi="Arial" w:cs="Arial"/>
                <w:sz w:val="20"/>
                <w:szCs w:val="20"/>
              </w:rPr>
              <w:t>tube</w:t>
            </w:r>
            <w:bookmarkEnd w:id="46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260" w:type="dxa"/>
            <w:vAlign w:val="center"/>
          </w:tcPr>
          <w:p w14:paraId="7E04D529" w14:textId="77777777" w:rsidR="0014337B" w:rsidRPr="00C152DC" w:rsidRDefault="0014337B" w:rsidP="007F48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  <w:vAlign w:val="center"/>
          </w:tcPr>
          <w:p w14:paraId="1A727CBC" w14:textId="4DEE9372" w:rsidR="0014337B" w:rsidRPr="00C152DC" w:rsidRDefault="009B5DC3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${condenser_tube_value}</w:t>
            </w:r>
          </w:p>
        </w:tc>
      </w:tr>
      <w:tr w:rsidR="002950BB" w:rsidRPr="00C152DC" w14:paraId="46120C86" w14:textId="77777777">
        <w:trPr>
          <w:trHeight w:val="288"/>
        </w:trPr>
        <w:tc>
          <w:tcPr>
            <w:tcW w:w="8640" w:type="dxa"/>
            <w:gridSpan w:val="4"/>
            <w:tcBorders>
              <w:bottom w:val="single" w:sz="4" w:space="0" w:color="auto"/>
            </w:tcBorders>
            <w:vAlign w:val="center"/>
          </w:tcPr>
          <w:p w14:paraId="580B56E9" w14:textId="77777777" w:rsidR="002950BB" w:rsidRPr="00C152DC" w:rsidRDefault="002950BB" w:rsidP="00C152D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1B1B91" w14:textId="77777777" w:rsidR="002A2D9D" w:rsidRPr="002A2D9D" w:rsidRDefault="002A2D9D" w:rsidP="002A2D9D"/>
    <w:p w14:paraId="55E9DACD" w14:textId="05AE6C93" w:rsidR="00634DBC" w:rsidRDefault="00D70DBB" w:rsidP="00235E93">
      <w:pPr>
        <w:pStyle w:val="HTMLPreformatted"/>
        <w:rPr>
          <w:rFonts w:ascii="Arial" w:hAnsi="Arial" w:cs="Arial"/>
        </w:rPr>
      </w:pPr>
      <w:r>
        <w:rPr>
          <w:rFonts w:ascii="Arial" w:hAnsi="Arial" w:cs="Arial"/>
        </w:rPr>
        <w:t>${notes}</w:t>
      </w:r>
      <w:r w:rsidR="00634DBC">
        <w:rPr>
          <w:rFonts w:ascii="Arial" w:hAnsi="Arial" w:cs="Arial"/>
        </w:rPr>
        <w:t>:</w:t>
      </w:r>
    </w:p>
    <w:p w14:paraId="775D51C5" w14:textId="77777777" w:rsidR="00D70DBB" w:rsidRDefault="00D70DBB" w:rsidP="00235E93">
      <w:pPr>
        <w:pStyle w:val="HTMLPreformatted"/>
        <w:rPr>
          <w:rStyle w:val="o"/>
          <w:rFonts w:ascii="Consolas" w:hAnsi="Consolas"/>
          <w:color w:val="666666"/>
          <w:sz w:val="18"/>
          <w:szCs w:val="18"/>
        </w:rPr>
      </w:pPr>
    </w:p>
    <w:p w14:paraId="0DB0BD35" w14:textId="77777777" w:rsidR="00634DBC" w:rsidRDefault="004604E0" w:rsidP="00634DBC">
      <w:pPr>
        <w:pStyle w:val="HTMLPreformatted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73C0FE1B" w14:textId="1D7A495E" w:rsidR="00235E93" w:rsidRPr="00634DBC" w:rsidRDefault="00235E93" w:rsidP="00634DBC">
      <w:pPr>
        <w:pStyle w:val="HTMLPreformatted"/>
        <w:rPr>
          <w:rFonts w:ascii="Consolas" w:hAnsi="Consolas"/>
          <w:color w:val="404040"/>
          <w:sz w:val="18"/>
          <w:szCs w:val="18"/>
        </w:rPr>
      </w:pPr>
      <w:r w:rsidRPr="002A2D9D">
        <w:rPr>
          <w:rFonts w:ascii="Arial" w:hAnsi="Arial" w:cs="Arial"/>
        </w:rPr>
        <w:t>${caption_notes}</w:t>
      </w:r>
    </w:p>
    <w:p w14:paraId="13B4AD90" w14:textId="4768BD72" w:rsidR="004604E0" w:rsidRDefault="004604E0" w:rsidP="00235E93">
      <w:pPr>
        <w:pStyle w:val="HTMLPreformatted"/>
        <w:rPr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block_name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14:paraId="144EB3DD" w14:textId="601CFC87" w:rsidR="0091762C" w:rsidRPr="005F5303" w:rsidRDefault="0091762C" w:rsidP="0091762C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5E6E5695" w14:textId="231186E3" w:rsidR="002066E1" w:rsidRPr="005F5303" w:rsidRDefault="002066E1" w:rsidP="00FD640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sectPr w:rsidR="002066E1" w:rsidRPr="005F5303">
      <w:headerReference w:type="default" r:id="rId8"/>
      <w:pgSz w:w="12240" w:h="15840"/>
      <w:pgMar w:top="1797" w:right="1797" w:bottom="1797" w:left="1797" w:header="578" w:footer="57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C7DCD7" w14:textId="77777777" w:rsidR="009B3594" w:rsidRDefault="009B3594">
      <w:r>
        <w:separator/>
      </w:r>
    </w:p>
  </w:endnote>
  <w:endnote w:type="continuationSeparator" w:id="0">
    <w:p w14:paraId="3DF8D1EE" w14:textId="77777777" w:rsidR="009B3594" w:rsidRDefault="009B3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183946" w14:textId="77777777" w:rsidR="009B3594" w:rsidRDefault="009B3594">
      <w:r>
        <w:separator/>
      </w:r>
    </w:p>
  </w:footnote>
  <w:footnote w:type="continuationSeparator" w:id="0">
    <w:p w14:paraId="25B2C5FA" w14:textId="77777777" w:rsidR="009B3594" w:rsidRDefault="009B35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6FE08" w14:textId="20BB5C91" w:rsidR="002E4944" w:rsidRDefault="002E4944" w:rsidP="002E4944">
    <w:pPr>
      <w:pStyle w:val="Header"/>
      <w:jc w:val="right"/>
    </w:pPr>
    <w:r>
      <w:rPr>
        <w:rFonts w:ascii="Arial" w:hAnsi="Arial" w:cs="Arial"/>
        <w:b/>
        <w:caps/>
        <w:noProof/>
        <w:spacing w:val="-2"/>
        <w:sz w:val="22"/>
        <w:szCs w:val="22"/>
        <w:lang w:val="en-IN" w:eastAsia="en-IN"/>
      </w:rPr>
      <w:drawing>
        <wp:inline distT="0" distB="0" distL="0" distR="0" wp14:anchorId="4EDAE4F1" wp14:editId="3E8DC938">
          <wp:extent cx="444500" cy="552450"/>
          <wp:effectExtent l="0" t="0" r="0" b="0"/>
          <wp:docPr id="3" name="Picture 3" descr="C:\Users\sujith\Downloads\Thermax logo fi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sujith\Downloads\Thermax logo fi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5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F652C"/>
    <w:multiLevelType w:val="hybridMultilevel"/>
    <w:tmpl w:val="48A6764C"/>
    <w:lvl w:ilvl="0" w:tplc="4606B7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BC0B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68501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244F2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9C437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3E3F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67CA3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98579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BC6AB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3F1211"/>
    <w:multiLevelType w:val="multilevel"/>
    <w:tmpl w:val="8348F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631E6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6B272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D4B6EB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B8B2DC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E4B03D9"/>
    <w:multiLevelType w:val="hybridMultilevel"/>
    <w:tmpl w:val="8348F7FA"/>
    <w:lvl w:ilvl="0" w:tplc="5E14AEF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B16F61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0EC64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D529F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E816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1A890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3664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A0E9F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6C9C5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9B4329"/>
    <w:multiLevelType w:val="hybridMultilevel"/>
    <w:tmpl w:val="866A38AA"/>
    <w:lvl w:ilvl="0" w:tplc="94B8F9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79B21E7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C86F4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3561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803C3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B00105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9682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76BE9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AAAE42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C3E217A"/>
    <w:multiLevelType w:val="hybridMultilevel"/>
    <w:tmpl w:val="97703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4812B9"/>
    <w:multiLevelType w:val="multilevel"/>
    <w:tmpl w:val="866A3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9AC3832"/>
    <w:multiLevelType w:val="multilevel"/>
    <w:tmpl w:val="48A676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0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E00"/>
    <w:rsid w:val="00023546"/>
    <w:rsid w:val="0003670A"/>
    <w:rsid w:val="0005321D"/>
    <w:rsid w:val="000828C1"/>
    <w:rsid w:val="000B093D"/>
    <w:rsid w:val="000B277E"/>
    <w:rsid w:val="000D2F24"/>
    <w:rsid w:val="000D79B1"/>
    <w:rsid w:val="000F00A1"/>
    <w:rsid w:val="00124E50"/>
    <w:rsid w:val="0014337B"/>
    <w:rsid w:val="00155736"/>
    <w:rsid w:val="00174AEE"/>
    <w:rsid w:val="00191AFA"/>
    <w:rsid w:val="001B2916"/>
    <w:rsid w:val="001C1293"/>
    <w:rsid w:val="002066E1"/>
    <w:rsid w:val="00210E2B"/>
    <w:rsid w:val="002213AE"/>
    <w:rsid w:val="00235E93"/>
    <w:rsid w:val="00237B63"/>
    <w:rsid w:val="002536C3"/>
    <w:rsid w:val="0026736C"/>
    <w:rsid w:val="0027626D"/>
    <w:rsid w:val="00293F99"/>
    <w:rsid w:val="0029476E"/>
    <w:rsid w:val="002950BB"/>
    <w:rsid w:val="00295AAC"/>
    <w:rsid w:val="002A053D"/>
    <w:rsid w:val="002A2105"/>
    <w:rsid w:val="002A2D9D"/>
    <w:rsid w:val="002B43B8"/>
    <w:rsid w:val="002E4944"/>
    <w:rsid w:val="0030136B"/>
    <w:rsid w:val="0032691A"/>
    <w:rsid w:val="00342054"/>
    <w:rsid w:val="0034623C"/>
    <w:rsid w:val="003522C6"/>
    <w:rsid w:val="0035514C"/>
    <w:rsid w:val="003576D4"/>
    <w:rsid w:val="00362612"/>
    <w:rsid w:val="00376EBA"/>
    <w:rsid w:val="003E0D29"/>
    <w:rsid w:val="003E333A"/>
    <w:rsid w:val="004007DD"/>
    <w:rsid w:val="00403246"/>
    <w:rsid w:val="00420487"/>
    <w:rsid w:val="0043761F"/>
    <w:rsid w:val="00451FB1"/>
    <w:rsid w:val="004604E0"/>
    <w:rsid w:val="004772E8"/>
    <w:rsid w:val="004C5C1E"/>
    <w:rsid w:val="004F53BB"/>
    <w:rsid w:val="0052082A"/>
    <w:rsid w:val="005401DE"/>
    <w:rsid w:val="00577B25"/>
    <w:rsid w:val="00577D11"/>
    <w:rsid w:val="00595AF3"/>
    <w:rsid w:val="005F5303"/>
    <w:rsid w:val="00630875"/>
    <w:rsid w:val="00634DBC"/>
    <w:rsid w:val="006378BC"/>
    <w:rsid w:val="006C0A80"/>
    <w:rsid w:val="006F485B"/>
    <w:rsid w:val="006F67C3"/>
    <w:rsid w:val="00734CB0"/>
    <w:rsid w:val="007356C3"/>
    <w:rsid w:val="00736B11"/>
    <w:rsid w:val="00761BDB"/>
    <w:rsid w:val="0076374B"/>
    <w:rsid w:val="00763F47"/>
    <w:rsid w:val="00772B68"/>
    <w:rsid w:val="007C32B6"/>
    <w:rsid w:val="007C5CD3"/>
    <w:rsid w:val="007D0811"/>
    <w:rsid w:val="007E147E"/>
    <w:rsid w:val="007F0A54"/>
    <w:rsid w:val="007F4875"/>
    <w:rsid w:val="007F7940"/>
    <w:rsid w:val="008113EA"/>
    <w:rsid w:val="008229E1"/>
    <w:rsid w:val="00840005"/>
    <w:rsid w:val="0087053B"/>
    <w:rsid w:val="0087419F"/>
    <w:rsid w:val="008920B6"/>
    <w:rsid w:val="008B3C04"/>
    <w:rsid w:val="00901B9B"/>
    <w:rsid w:val="009071AB"/>
    <w:rsid w:val="0091762C"/>
    <w:rsid w:val="00923198"/>
    <w:rsid w:val="00934415"/>
    <w:rsid w:val="00946D00"/>
    <w:rsid w:val="009760E2"/>
    <w:rsid w:val="00992B38"/>
    <w:rsid w:val="009B3594"/>
    <w:rsid w:val="009B5DC3"/>
    <w:rsid w:val="009C414D"/>
    <w:rsid w:val="00A31AE3"/>
    <w:rsid w:val="00A54480"/>
    <w:rsid w:val="00A94F3E"/>
    <w:rsid w:val="00AA37B7"/>
    <w:rsid w:val="00AA5EFF"/>
    <w:rsid w:val="00AA6180"/>
    <w:rsid w:val="00AB3FCE"/>
    <w:rsid w:val="00AB69FA"/>
    <w:rsid w:val="00AD2956"/>
    <w:rsid w:val="00AD7D8E"/>
    <w:rsid w:val="00AE7743"/>
    <w:rsid w:val="00B200A4"/>
    <w:rsid w:val="00B224B7"/>
    <w:rsid w:val="00B445F8"/>
    <w:rsid w:val="00B67208"/>
    <w:rsid w:val="00B81B4F"/>
    <w:rsid w:val="00BB324A"/>
    <w:rsid w:val="00C03638"/>
    <w:rsid w:val="00C152DC"/>
    <w:rsid w:val="00C3442D"/>
    <w:rsid w:val="00C41982"/>
    <w:rsid w:val="00C73146"/>
    <w:rsid w:val="00C926A1"/>
    <w:rsid w:val="00CC421B"/>
    <w:rsid w:val="00CD2A35"/>
    <w:rsid w:val="00CD6E8D"/>
    <w:rsid w:val="00CE6CF2"/>
    <w:rsid w:val="00CF0F15"/>
    <w:rsid w:val="00D411AE"/>
    <w:rsid w:val="00D441D3"/>
    <w:rsid w:val="00D46822"/>
    <w:rsid w:val="00D52863"/>
    <w:rsid w:val="00D5383C"/>
    <w:rsid w:val="00D575D9"/>
    <w:rsid w:val="00D66352"/>
    <w:rsid w:val="00D67C8A"/>
    <w:rsid w:val="00D70DBB"/>
    <w:rsid w:val="00D73A2D"/>
    <w:rsid w:val="00D86654"/>
    <w:rsid w:val="00D94F62"/>
    <w:rsid w:val="00DA46E8"/>
    <w:rsid w:val="00DC7848"/>
    <w:rsid w:val="00E3412F"/>
    <w:rsid w:val="00E62905"/>
    <w:rsid w:val="00E740D3"/>
    <w:rsid w:val="00E81F46"/>
    <w:rsid w:val="00E826B5"/>
    <w:rsid w:val="00E879F5"/>
    <w:rsid w:val="00E9161F"/>
    <w:rsid w:val="00EA77FF"/>
    <w:rsid w:val="00EC67F6"/>
    <w:rsid w:val="00ED0E00"/>
    <w:rsid w:val="00ED2B37"/>
    <w:rsid w:val="00F04ED1"/>
    <w:rsid w:val="00F155B6"/>
    <w:rsid w:val="00F278C7"/>
    <w:rsid w:val="00F33C6D"/>
    <w:rsid w:val="00F35058"/>
    <w:rsid w:val="00F369B6"/>
    <w:rsid w:val="00F61F53"/>
    <w:rsid w:val="00F674FF"/>
    <w:rsid w:val="00F86A4C"/>
    <w:rsid w:val="00F90FA6"/>
    <w:rsid w:val="00FC72C3"/>
    <w:rsid w:val="00FD5BAB"/>
    <w:rsid w:val="00FD640F"/>
    <w:rsid w:val="00FE6A33"/>
    <w:rsid w:val="00FE7DB8"/>
    <w:rsid w:val="00F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47FF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907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6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822"/>
    <w:rPr>
      <w:rFonts w:ascii="Tahoma" w:hAnsi="Tahoma" w:cs="Tahoma"/>
      <w:sz w:val="16"/>
      <w:szCs w:val="16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7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762C"/>
    <w:rPr>
      <w:rFonts w:ascii="Courier New" w:hAnsi="Courier New" w:cs="Courier New"/>
    </w:rPr>
  </w:style>
  <w:style w:type="character" w:customStyle="1" w:styleId="o">
    <w:name w:val="o"/>
    <w:basedOn w:val="DefaultParagraphFont"/>
    <w:rsid w:val="0091762C"/>
  </w:style>
  <w:style w:type="character" w:customStyle="1" w:styleId="p">
    <w:name w:val="p"/>
    <w:basedOn w:val="DefaultParagraphFont"/>
    <w:rsid w:val="0091762C"/>
  </w:style>
  <w:style w:type="character" w:customStyle="1" w:styleId="n">
    <w:name w:val="n"/>
    <w:basedOn w:val="DefaultParagraphFont"/>
    <w:rsid w:val="0091762C"/>
  </w:style>
  <w:style w:type="character" w:customStyle="1" w:styleId="w">
    <w:name w:val="w"/>
    <w:basedOn w:val="DefaultParagraphFont"/>
    <w:rsid w:val="0091762C"/>
  </w:style>
  <w:style w:type="character" w:customStyle="1" w:styleId="nc">
    <w:name w:val="nc"/>
    <w:basedOn w:val="DefaultParagraphFont"/>
    <w:rsid w:val="00917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1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Thermax%20Cooling\SelectChill%205.1\templates\SteamS1_Seri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SteamS1_Series.dot</Template>
  <TotalTime>279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TECHINAL SPECIFICATIONS: VAPOUR ABSORPTION MACHINE</vt:lpstr>
    </vt:vector>
  </TitlesOfParts>
  <Company>Thermax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TECHINAL SPECIFICATIONS: VAPOUR ABSORPTION MACHINE</dc:title>
  <dc:creator>Attaluri Venkat</dc:creator>
  <cp:lastModifiedBy>sujith</cp:lastModifiedBy>
  <cp:revision>72</cp:revision>
  <cp:lastPrinted>2006-10-11T04:25:00Z</cp:lastPrinted>
  <dcterms:created xsi:type="dcterms:W3CDTF">2021-08-13T08:48:00Z</dcterms:created>
  <dcterms:modified xsi:type="dcterms:W3CDTF">2021-08-17T12:00:00Z</dcterms:modified>
</cp:coreProperties>
</file>