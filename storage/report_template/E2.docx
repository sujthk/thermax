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AAB48" w14:textId="77777777" w:rsidR="00102F32" w:rsidRPr="00E26BA6" w:rsidRDefault="00102F32" w:rsidP="00E26BA6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E26BA6">
        <w:rPr>
          <w:rFonts w:ascii="Arial" w:hAnsi="Arial" w:cs="Arial"/>
          <w:b/>
        </w:rPr>
        <w:t>${</w:t>
      </w:r>
      <w:proofErr w:type="spellStart"/>
      <w:r w:rsidRPr="00E26BA6">
        <w:rPr>
          <w:rFonts w:ascii="Arial" w:hAnsi="Arial" w:cs="Arial"/>
          <w:b/>
        </w:rPr>
        <w:t>doc_title</w:t>
      </w:r>
      <w:proofErr w:type="spellEnd"/>
      <w:r w:rsidRPr="00E26BA6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924E07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924E07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924E07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517"/>
        <w:gridCol w:w="2803"/>
      </w:tblGrid>
      <w:tr w:rsidR="005401DE" w:rsidRPr="009071AB" w14:paraId="7DB8075A" w14:textId="77777777" w:rsidTr="00924E07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924E07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 w:rsidTr="00764C2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764C2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517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517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 w:rsidTr="00764C2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764C2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517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517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64C2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DB7719" w:rsidR="00C152DC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exhaust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4CB0712C" w14:textId="4659533C" w:rsidR="00403246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3E3BCF1E" w14:textId="6BDAEC5A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785805A" w14:textId="2D3DA5A4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engine</w:t>
            </w:r>
            <w:r w:rsidR="000B5071">
              <w:rPr>
                <w:rFonts w:ascii="Arial" w:hAnsi="Arial" w:cs="Arial"/>
                <w:sz w:val="20"/>
                <w:szCs w:val="20"/>
              </w:rPr>
              <w:t>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799B6FD" w14:textId="31084864" w:rsidR="00D52863" w:rsidRPr="00C152DC" w:rsidRDefault="00F10EA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3" w:type="dxa"/>
            <w:vAlign w:val="center"/>
          </w:tcPr>
          <w:p w14:paraId="5F0DEDE3" w14:textId="217B8528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engine</w:t>
            </w:r>
            <w:r w:rsidR="000B5071">
              <w:rPr>
                <w:rFonts w:ascii="Arial" w:hAnsi="Arial" w:cs="Arial"/>
                <w:sz w:val="20"/>
                <w:szCs w:val="20"/>
              </w:rPr>
              <w:t>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2E376EC9" w14:textId="48AA2471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70" w:type="dxa"/>
            <w:vAlign w:val="center"/>
          </w:tcPr>
          <w:p w14:paraId="1FA1CF17" w14:textId="70D77406" w:rsidR="00D52863" w:rsidRPr="00C152DC" w:rsidRDefault="00D5286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exhaust_gas_flow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F10EA3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517" w:type="dxa"/>
            <w:vAlign w:val="center"/>
          </w:tcPr>
          <w:p w14:paraId="1D92766E" w14:textId="59B16A85" w:rsidR="00D5286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6D621F8" w14:textId="50CA5D64" w:rsidR="00D5286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09BE1FDB" w14:textId="4244E4AF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5DD8D658" w14:textId="500165FC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exhaust_gas_inlet_temp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2A3DA3D" w14:textId="4F587C41" w:rsidR="00D5286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exhaust_gas_inlet_temp_unit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42F8420F" w14:textId="12853FEB" w:rsidR="00D5286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exhaust_gas_inlet_temp_value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466BEC86" w14:textId="6805DB0C" w:rsidR="0005321D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70" w:type="dxa"/>
            <w:vAlign w:val="center"/>
          </w:tcPr>
          <w:p w14:paraId="355DAC78" w14:textId="4D46EF03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exhaust_gas_out_temp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5AE3EA0" w14:textId="07031E04" w:rsidR="0005321D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exhaust_gas_out_temp_unit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8A56174" w14:textId="5E331377" w:rsidR="0005321D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18DDE7E0" w14:textId="43B15485" w:rsidR="0005321D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41549B4" w14:textId="79CBB493" w:rsidR="0005321D" w:rsidRPr="00C152DC" w:rsidRDefault="00F04ED1" w:rsidP="00F10EA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F10EA3">
              <w:rPr>
                <w:rFonts w:ascii="Arial" w:hAnsi="Arial" w:cs="Arial"/>
                <w:sz w:val="20"/>
                <w:szCs w:val="20"/>
              </w:rPr>
              <w:t>exhaust_gas_conn_dia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0FB94341" w14:textId="272AACA1" w:rsidR="0005321D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155C551" w14:textId="3C5B7F9C" w:rsidR="0005321D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78D6F644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7E1EE81C" w14:textId="69B282C4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02BB6ACB" w14:textId="504388F1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exhaust_gas_sp_heat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AFCA185" w14:textId="49E971E6" w:rsidR="00F10EA3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exhaust_gas_sp_heat_unit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8CD58DC" w14:textId="1BC3510F" w:rsidR="00F10EA3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exhaust_gas_sp_heat_value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268B7385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0117FF2B" w14:textId="4EDB7C59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10A4B49E" w14:textId="50B6A8B9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9B1DA62" w14:textId="14AD4386" w:rsidR="00F10EA3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exhaust_gas_flow_rate_unit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7139D6E" w14:textId="76C1B7FC" w:rsidR="00F10EA3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exhaust_gas_flow_rate_value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405929B4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330A99A7" w14:textId="37A1A307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870" w:type="dxa"/>
            <w:vAlign w:val="center"/>
          </w:tcPr>
          <w:p w14:paraId="38B55ECE" w14:textId="5DC57A57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45687">
              <w:rPr>
                <w:rFonts w:ascii="Arial" w:hAnsi="Arial" w:cs="Arial"/>
                <w:sz w:val="20"/>
                <w:szCs w:val="20"/>
              </w:rPr>
              <w:t>engine_load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2102D516" w14:textId="4BAFF45A" w:rsidR="00F10EA3" w:rsidRDefault="00545687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04B57514" w14:textId="3BD2962D" w:rsidR="00F10EA3" w:rsidRDefault="00545687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engine_load_value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5687" w:rsidRPr="00C152DC" w14:paraId="2BDA8648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72E282CD" w14:textId="56066BF5" w:rsidR="00545687" w:rsidRDefault="00545687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64C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6C0F106" w14:textId="34F6E22B" w:rsidR="00545687" w:rsidRDefault="00545687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exhaust_pressure_drop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2EB6B70" w14:textId="64ECA58A" w:rsidR="00545687" w:rsidRDefault="00545687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exhaust_pressure_drop_unit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C85960E" w14:textId="00EBA468" w:rsidR="00545687" w:rsidRDefault="00545687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exhaust_pressure_drop_value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38C93696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EA3" w:rsidRPr="00C152DC" w14:paraId="00BE2FB2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F10EA3" w:rsidRPr="00C152DC" w:rsidRDefault="00F10EA3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F10EA3" w:rsidRPr="00C152DC" w14:paraId="55729D12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254587FD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22C33DAD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84AF7B1" w14:textId="64DA88C2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41DD1230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C374FD3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  <w:bookmarkEnd w:id="29"/>
          </w:p>
        </w:tc>
      </w:tr>
      <w:tr w:rsidR="00F10EA3" w:rsidRPr="00C152DC" w14:paraId="0E9B27DD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0F57314E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  <w:bookmarkEnd w:id="31"/>
          </w:p>
        </w:tc>
      </w:tr>
      <w:tr w:rsidR="00F10EA3" w:rsidRPr="00C152DC" w14:paraId="48572316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6ADFA39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  <w:bookmarkEnd w:id="33"/>
          </w:p>
        </w:tc>
      </w:tr>
      <w:tr w:rsidR="00F10EA3" w:rsidRPr="00C152DC" w14:paraId="4C266640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EA3" w:rsidRPr="00C152DC" w14:paraId="70484555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F10EA3" w:rsidRPr="00C152DC" w:rsidRDefault="00F10EA3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tube_metallurgy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F10EA3" w:rsidRPr="00C152DC" w14:paraId="7704DF47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8FBA57F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908F0A6" w14:textId="12C10C48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34625007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</w:t>
            </w:r>
            <w:bookmarkEnd w:id="3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A7B28CB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1D8C74B" w14:textId="66CFB59C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3527EF12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E04D529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1A727CBC" w14:textId="4DEE9372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10EA3" w:rsidRPr="00C152DC" w14:paraId="46120C86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AFC38" w14:textId="77777777" w:rsidR="00501A39" w:rsidRDefault="00501A39">
      <w:r>
        <w:separator/>
      </w:r>
    </w:p>
  </w:endnote>
  <w:endnote w:type="continuationSeparator" w:id="0">
    <w:p w14:paraId="7386314B" w14:textId="77777777" w:rsidR="00501A39" w:rsidRDefault="0050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78C8C" w14:textId="77777777" w:rsidR="00501A39" w:rsidRDefault="00501A39">
      <w:r>
        <w:separator/>
      </w:r>
    </w:p>
  </w:footnote>
  <w:footnote w:type="continuationSeparator" w:id="0">
    <w:p w14:paraId="56F0C44A" w14:textId="77777777" w:rsidR="00501A39" w:rsidRDefault="00501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02F32"/>
    <w:rsid w:val="001149A0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01A39"/>
    <w:rsid w:val="0052082A"/>
    <w:rsid w:val="005401DE"/>
    <w:rsid w:val="00545687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421FD"/>
    <w:rsid w:val="00761BDB"/>
    <w:rsid w:val="0076374B"/>
    <w:rsid w:val="00763F47"/>
    <w:rsid w:val="00764C28"/>
    <w:rsid w:val="00772B68"/>
    <w:rsid w:val="007C32B6"/>
    <w:rsid w:val="007C5CD3"/>
    <w:rsid w:val="007D0811"/>
    <w:rsid w:val="007E147E"/>
    <w:rsid w:val="007F0A54"/>
    <w:rsid w:val="007F4875"/>
    <w:rsid w:val="007F7940"/>
    <w:rsid w:val="00800943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24E07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66BB1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03EE4"/>
    <w:rsid w:val="00E26BA6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0EA3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324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83</cp:revision>
  <cp:lastPrinted>2006-10-11T04:25:00Z</cp:lastPrinted>
  <dcterms:created xsi:type="dcterms:W3CDTF">2021-08-13T08:48:00Z</dcterms:created>
  <dcterms:modified xsi:type="dcterms:W3CDTF">2021-08-18T07:35:00Z</dcterms:modified>
</cp:coreProperties>
</file>