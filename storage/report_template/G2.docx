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26B745D6" w:rsidR="005401DE" w:rsidRPr="00131303" w:rsidRDefault="009E6209" w:rsidP="00131303">
      <w:pPr>
        <w:jc w:val="center"/>
        <w:rPr>
          <w:rFonts w:ascii="Arial" w:hAnsi="Arial" w:cs="Arial"/>
          <w:b/>
        </w:rPr>
      </w:pPr>
      <w:r w:rsidRPr="00131303">
        <w:rPr>
          <w:rFonts w:ascii="Arial" w:hAnsi="Arial" w:cs="Arial"/>
          <w:b/>
        </w:rPr>
        <w:t>${</w:t>
      </w:r>
      <w:proofErr w:type="spellStart"/>
      <w:r w:rsidRPr="00131303">
        <w:rPr>
          <w:rFonts w:ascii="Arial" w:hAnsi="Arial" w:cs="Arial"/>
          <w:b/>
        </w:rPr>
        <w:t>doc_title</w:t>
      </w:r>
      <w:proofErr w:type="spellEnd"/>
      <w:r w:rsidRPr="00131303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_GoBack"/>
            <w:bookmarkEnd w:id="5"/>
          </w:p>
        </w:tc>
      </w:tr>
      <w:tr w:rsidR="00C152DC" w:rsidRPr="009071AB" w14:paraId="08BF345A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E1CCE" w14:textId="77777777" w:rsidR="004B7579" w:rsidRDefault="004B7579">
      <w:r>
        <w:separator/>
      </w:r>
    </w:p>
  </w:endnote>
  <w:endnote w:type="continuationSeparator" w:id="0">
    <w:p w14:paraId="54A1F4FA" w14:textId="77777777" w:rsidR="004B7579" w:rsidRDefault="004B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2208E" w14:textId="77777777" w:rsidR="004B7579" w:rsidRDefault="004B7579">
      <w:r>
        <w:separator/>
      </w:r>
    </w:p>
  </w:footnote>
  <w:footnote w:type="continuationSeparator" w:id="0">
    <w:p w14:paraId="12B3964F" w14:textId="77777777" w:rsidR="004B7579" w:rsidRDefault="004B7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31303"/>
    <w:rsid w:val="0014337B"/>
    <w:rsid w:val="00155736"/>
    <w:rsid w:val="00173AE5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1972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7579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9E6209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80</cp:revision>
  <cp:lastPrinted>2006-10-11T04:25:00Z</cp:lastPrinted>
  <dcterms:created xsi:type="dcterms:W3CDTF">2021-08-13T08:48:00Z</dcterms:created>
  <dcterms:modified xsi:type="dcterms:W3CDTF">2021-08-18T07:38:00Z</dcterms:modified>
</cp:coreProperties>
</file>