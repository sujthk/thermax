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1AB9F" w14:textId="77777777" w:rsidR="00AA3706" w:rsidRPr="005B6262" w:rsidRDefault="00AA3706" w:rsidP="00AA3706">
      <w:pPr>
        <w:jc w:val="center"/>
        <w:rPr>
          <w:rFonts w:ascii="Arial" w:hAnsi="Arial" w:cs="Arial"/>
          <w:b/>
        </w:rPr>
      </w:pPr>
      <w:bookmarkStart w:id="0" w:name="_GoBack"/>
      <w:r w:rsidRPr="005B6262">
        <w:rPr>
          <w:rFonts w:ascii="Arial" w:hAnsi="Arial" w:cs="Arial"/>
          <w:b/>
        </w:rPr>
        <w:t>${</w:t>
      </w:r>
      <w:proofErr w:type="spellStart"/>
      <w:r w:rsidRPr="005B6262">
        <w:rPr>
          <w:rFonts w:ascii="Arial" w:hAnsi="Arial" w:cs="Arial"/>
          <w:b/>
        </w:rPr>
        <w:t>doc_title</w:t>
      </w:r>
      <w:proofErr w:type="spellEnd"/>
      <w:r w:rsidRPr="005B6262">
        <w:rPr>
          <w:rFonts w:ascii="Arial" w:hAnsi="Arial" w:cs="Arial"/>
          <w:b/>
        </w:rPr>
        <w:t>}</w:t>
      </w:r>
    </w:p>
    <w:bookmarkEnd w:id="0"/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75"/>
        <w:gridCol w:w="1559"/>
        <w:gridCol w:w="2686"/>
      </w:tblGrid>
      <w:tr w:rsidR="00D46822" w:rsidRPr="00E81F46" w14:paraId="2093F2D4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CAPTION_CLIENT" w:colFirst="0" w:colLast="0"/>
            <w:bookmarkStart w:id="2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client_name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current_version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"/>
      <w:bookmarkEnd w:id="2"/>
      <w:tr w:rsidR="00D46822" w:rsidRPr="00E81F46" w14:paraId="7509BB90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enquiry_name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date_time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46822" w:rsidRPr="00E81F46" w14:paraId="2488E94F" w14:textId="77777777" w:rsidTr="0049402C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75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project_name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59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2686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336B3D0A" w14:textId="77777777" w:rsidR="009071AB" w:rsidRDefault="009071AB" w:rsidP="009071AB"/>
    <w:tbl>
      <w:tblPr>
        <w:tblW w:w="87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3870"/>
        <w:gridCol w:w="1517"/>
        <w:gridCol w:w="2803"/>
      </w:tblGrid>
      <w:tr w:rsidR="005401DE" w:rsidRPr="009071AB" w14:paraId="7DB8075A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 w:rsidTr="00461CC3">
        <w:trPr>
          <w:trHeight w:val="289"/>
        </w:trPr>
        <w:tc>
          <w:tcPr>
            <w:tcW w:w="567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5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5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proofErr w:type="gramEnd"/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capacity_unit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2803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capacity_value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152DC" w:rsidRPr="009071AB" w14:paraId="0B6F84AB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>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0BB7433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5D9922C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5D140E2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EVAP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FDB7D32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</w:t>
            </w:r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11567039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7"/>
            <w:proofErr w:type="spellEnd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78F177F6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517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9071AB" w14:paraId="4006219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8"/>
          </w:p>
        </w:tc>
        <w:tc>
          <w:tcPr>
            <w:tcW w:w="1517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FA2985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402CBB9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CAPTION_CH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8494F5D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97953" w:rsidRPr="009071AB" w14:paraId="06890ECD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08C724DC" w14:textId="77777777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5ADDB581" w14:textId="6AAE7AEB" w:rsidR="00897953" w:rsidRPr="009071AB" w:rsidRDefault="00897953" w:rsidP="00516D3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hot_water_circuit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897953" w:rsidRPr="009071AB" w14:paraId="2CFED34A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4DD647F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C6539A5" w14:textId="5BB557A6" w:rsidR="00897953" w:rsidRDefault="00897953" w:rsidP="008979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2616328" w14:textId="5EF76F63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D25C4E0" w14:textId="6C5082CE" w:rsidR="00897953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heat_duty_value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4B4511A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6FC98EC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38363CF" w14:textId="445DADBE" w:rsidR="00897953" w:rsidRPr="009071AB" w:rsidRDefault="00897953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4298E061" w14:textId="4A70A57E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DE4BD74" w14:textId="5750A370" w:rsidR="00897953" w:rsidRPr="009071AB" w:rsidRDefault="00897953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169AE0FC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3C275DA" w14:textId="77777777" w:rsidR="00897953" w:rsidRPr="009071AB" w:rsidRDefault="00897953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6300BA7" w14:textId="60791F56" w:rsidR="00897953" w:rsidRPr="009071AB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</w:t>
            </w:r>
            <w:r w:rsidR="00897953">
              <w:rPr>
                <w:rFonts w:ascii="Arial" w:hAnsi="Arial" w:cs="Arial"/>
                <w:sz w:val="20"/>
                <w:szCs w:val="20"/>
              </w:rPr>
              <w:t>_in_temp</w:t>
            </w:r>
            <w:proofErr w:type="spellEnd"/>
            <w:r w:rsidR="0089795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C3BEF3E" w14:textId="2D5F69C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hot_in_temp_unit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255F4BD" w14:textId="43041977" w:rsidR="00897953" w:rsidRPr="009071AB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hot_in_temp_value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44F3CF37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C17A81D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299288B" w14:textId="2A434C26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8B52553" w14:textId="61667C2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0865D046" w14:textId="52AAEA1F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hot_out_temp_value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588F7BF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3A08F08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19BEBAB" w14:textId="425BF1E7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25ACB6B8" w14:textId="307E8D87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DEA8223" w14:textId="13DFE5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side_arm_passes_value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425EC80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4A0F4F7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DE2718A" w14:textId="7CF53330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32A6B64" w14:textId="77F5C51D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D668DE7" w14:textId="21A9A0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539937E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0835BF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C02ABE9" w14:textId="29171984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D8A0D72" w14:textId="3AE256EE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432955E" w14:textId="2D0E2675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3FC7" w:rsidRPr="009071AB" w14:paraId="377BE09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3A0FDB1" w14:textId="77777777" w:rsidR="00333FC7" w:rsidRPr="009071AB" w:rsidRDefault="00333FC7" w:rsidP="00516D3C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23110B8" w14:textId="0C604EC9" w:rsidR="00333FC7" w:rsidRDefault="00333FC7" w:rsidP="00516D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F5B3D22" w14:textId="1DA3F94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2A451679" w14:textId="7FC561A6" w:rsidR="00333FC7" w:rsidRDefault="00333FC7" w:rsidP="00516D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hot_max_work_pressure_value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97953" w:rsidRPr="009071AB" w14:paraId="21943217" w14:textId="77777777" w:rsidTr="00625688">
        <w:trPr>
          <w:trHeight w:val="289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70E879C3" w14:textId="77777777" w:rsidR="00897953" w:rsidRPr="009071AB" w:rsidRDefault="00897953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 w:rsidTr="00625688">
        <w:trPr>
          <w:trHeight w:val="289"/>
        </w:trPr>
        <w:tc>
          <w:tcPr>
            <w:tcW w:w="567" w:type="dxa"/>
            <w:shd w:val="pct15" w:color="auto" w:fill="FFFFFF"/>
            <w:vAlign w:val="center"/>
          </w:tcPr>
          <w:p w14:paraId="1F767BCD" w14:textId="7E549197" w:rsidR="00E9161F" w:rsidRPr="009071AB" w:rsidRDefault="00333FC7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1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1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38EC85A" w14:textId="73A6799C" w:rsidR="00923198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</w:t>
            </w:r>
            <w:proofErr w:type="spellEnd"/>
            <w:r w:rsidR="007C5CD3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3571586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1873387F" w14:textId="54943EDF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FLOW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co_water_flow_value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5401DE" w:rsidRPr="009071AB" w14:paraId="1767BD0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84559" w14:textId="563CCBC0" w:rsidR="005401DE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3" w:name="CAPTION_COW_IN_TEMPERAT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3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co_in_value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8229E1" w:rsidRPr="009071AB" w14:paraId="58A783D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1CB2BA8" w14:textId="75615D50" w:rsidR="008229E1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co_out_temp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co_out_value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1A75DA2D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D7ACAB2" w14:textId="3345BAB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abs_con_pass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03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4" w:name="VALUE_ABSO_COND_PASSE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4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con_pass_value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21E5354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363FBC40" w14:textId="1519445E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BYPASS_FLOW" w:colFirst="1" w:colLast="1"/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co_bypass_flow_value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bookmarkEnd w:id="15"/>
      <w:tr w:rsidR="00E9161F" w:rsidRPr="009071AB" w14:paraId="6FF46793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138C6D7" w14:textId="056098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IRCUIT_FRICTION_LOSS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co_pressure_loss_value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0FABDE85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0E366D96" w14:textId="65D965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CONNEC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co_conn_dia_value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22CE81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4F845FC5" w14:textId="601B4997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517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4ED8D5F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765921FF" w14:textId="11E309BD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GLYCOL_PERCEN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8"/>
          </w:p>
        </w:tc>
        <w:tc>
          <w:tcPr>
            <w:tcW w:w="1517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2803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co_glycol_value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79006D30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58556EBF" w14:textId="4DF95001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FOULING_FACTOR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co_fouling_factor_value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E9161F" w:rsidRPr="009071AB" w14:paraId="52074A9E" w14:textId="77777777" w:rsidTr="00461CC3">
        <w:trPr>
          <w:trHeight w:val="289"/>
        </w:trPr>
        <w:tc>
          <w:tcPr>
            <w:tcW w:w="567" w:type="dxa"/>
            <w:vAlign w:val="center"/>
          </w:tcPr>
          <w:p w14:paraId="2069B3DD" w14:textId="707F26FA" w:rsidR="00E9161F" w:rsidRPr="009071AB" w:rsidRDefault="00333FC7" w:rsidP="00333FC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62568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COW_MAX_WORKING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2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co_max_working_pressure_value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E4944" w:rsidRPr="009071AB" w14:paraId="1E805328" w14:textId="77777777" w:rsidTr="00625688">
        <w:trPr>
          <w:trHeight w:val="289"/>
        </w:trPr>
        <w:tc>
          <w:tcPr>
            <w:tcW w:w="8757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69DD08B" w14:textId="37934285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6B0BA8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00632B0F" w:rsidR="00C152DC" w:rsidRPr="00C152DC" w:rsidRDefault="000B5071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direct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1"/>
            <w:proofErr w:type="spellEnd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heat_input_value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346BFF8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3F62B713" w:rsidR="00D52863" w:rsidRPr="00C152DC" w:rsidRDefault="00D52863" w:rsidP="000B50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799B6FD" w14:textId="5E14A958" w:rsidR="00D52863" w:rsidRPr="00C152DC" w:rsidRDefault="00D52863" w:rsidP="000B50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5F0DEDE3" w14:textId="72513B86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0B5071">
              <w:rPr>
                <w:rFonts w:ascii="Arial" w:hAnsi="Arial" w:cs="Arial"/>
                <w:sz w:val="20"/>
                <w:szCs w:val="20"/>
              </w:rPr>
              <w:t>fuel_type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2FE1EFE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57EB193B" w:rsidR="00D52863" w:rsidRPr="00C152DC" w:rsidRDefault="00D52863" w:rsidP="00C76A9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1D92766E" w14:textId="268099B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D52863">
              <w:rPr>
                <w:rFonts w:ascii="Arial" w:hAnsi="Arial" w:cs="Arial"/>
                <w:sz w:val="20"/>
                <w:szCs w:val="20"/>
              </w:rPr>
              <w:t>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6D621F8" w14:textId="489FF6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76A9D">
              <w:rPr>
                <w:rFonts w:ascii="Arial" w:hAnsi="Arial" w:cs="Arial"/>
                <w:sz w:val="20"/>
                <w:szCs w:val="20"/>
              </w:rPr>
              <w:t>calorific_type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2863" w:rsidRPr="00C152DC" w14:paraId="490B0281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B223CBF" w:rsidR="00D52863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62A3DA3D" w14:textId="0BF295BF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 w:rsidR="00D52863">
              <w:rPr>
                <w:rFonts w:ascii="Arial" w:hAnsi="Arial" w:cs="Arial"/>
                <w:sz w:val="20"/>
                <w:szCs w:val="20"/>
              </w:rPr>
              <w:t>_unit</w:t>
            </w:r>
            <w:proofErr w:type="spellEnd"/>
            <w:r w:rsidR="00D5286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42F8420F" w14:textId="7856C520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calorific_value</w:t>
            </w:r>
            <w:r>
              <w:rPr>
                <w:rFonts w:ascii="Arial" w:hAnsi="Arial" w:cs="Arial"/>
                <w:sz w:val="20"/>
                <w:szCs w:val="20"/>
              </w:rPr>
              <w:t>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2B989D79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59B69BD7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fuel_consumption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BE3F1B">
              <w:rPr>
                <w:rFonts w:ascii="Arial" w:hAnsi="Arial" w:cs="Arial"/>
                <w:sz w:val="20"/>
                <w:szCs w:val="20"/>
              </w:rPr>
              <w:t xml:space="preserve"> ( + 3% )</w:t>
            </w:r>
          </w:p>
        </w:tc>
        <w:tc>
          <w:tcPr>
            <w:tcW w:w="1517" w:type="dxa"/>
            <w:vAlign w:val="center"/>
          </w:tcPr>
          <w:p w14:paraId="65AE3EA0" w14:textId="7A412CBD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8A56174" w14:textId="3BA570FB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fuel_consumption_value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627F90D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041D51C9" w:rsidR="0005321D" w:rsidRPr="00C152DC" w:rsidRDefault="00F04ED1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3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gas_duct_size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0FB94341" w14:textId="5B68CC38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155C551" w14:textId="21B0615D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gas_duct_size_value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05321D" w:rsidRPr="00C152DC" w14:paraId="4DBF3C85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2E353FA" w14:textId="77777777" w:rsidR="0005321D" w:rsidRPr="00C152DC" w:rsidRDefault="0005321D" w:rsidP="00BE3F1B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728236D6" w:rsidR="0005321D" w:rsidRPr="00C152DC" w:rsidRDefault="00D52863" w:rsidP="00BE3F1B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4"/>
            <w:proofErr w:type="spellStart"/>
            <w:r w:rsidR="00BE3F1B">
              <w:rPr>
                <w:rFonts w:ascii="Arial" w:hAnsi="Arial" w:cs="Arial"/>
                <w:sz w:val="20"/>
                <w:szCs w:val="20"/>
              </w:rPr>
              <w:t>gas_pressure</w:t>
            </w:r>
            <w:proofErr w:type="spellEnd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4BFEC9D2" w14:textId="1BD3B53F" w:rsidR="0005321D" w:rsidRPr="00C152DC" w:rsidRDefault="00BE3F1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08916AEA" w14:textId="0A54A0C5" w:rsidR="0005321D" w:rsidRPr="00C152DC" w:rsidRDefault="00BE3F1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gas_pressure_value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8C9369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1A3FF5B5" w14:textId="69F08220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5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SUPPLY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power_supply_value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22C33DA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POWER_CONSUMPTION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7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2803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power_consumption_value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1DD123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8" w:name="CAPTION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9" w:name="VALUE_ABSO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absorbent_pump_rating_amp_value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9"/>
          </w:p>
        </w:tc>
      </w:tr>
      <w:tr w:rsidR="0014337B" w:rsidRPr="00C152DC" w14:paraId="0E9B27D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CAPTION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1" w:name="VALUE_REFR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refrigerant_pump_rating_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1"/>
          </w:p>
        </w:tc>
      </w:tr>
      <w:tr w:rsidR="0014337B" w:rsidRPr="00C152DC" w14:paraId="4857231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2" w:name="CAPTION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3" w:name="VALUE_VACU_PUMP_RATING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vacuum_pump_rating_amp_value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3"/>
          </w:p>
        </w:tc>
      </w:tr>
      <w:tr w:rsidR="00B24BEC" w:rsidRPr="00C152DC" w14:paraId="09F43E4B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0592797" w14:textId="7A066EDA" w:rsidR="00B24BEC" w:rsidRPr="00C152D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870" w:type="dxa"/>
            <w:vAlign w:val="center"/>
          </w:tcPr>
          <w:p w14:paraId="17509058" w14:textId="60B3EAAE" w:rsidR="00B24BEC" w:rsidRDefault="00B24BEC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08BE3433" w14:textId="10A09961" w:rsidR="00B24BEC" w:rsidRPr="00C152DC" w:rsidRDefault="00B24BEC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2803" w:type="dxa"/>
            <w:vAlign w:val="center"/>
          </w:tcPr>
          <w:p w14:paraId="03E52CCC" w14:textId="6222F79C" w:rsidR="00B24BEC" w:rsidRDefault="00B24BEC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burner_rating_kw_value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(${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burner_rating_amp_value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})</w:t>
            </w:r>
          </w:p>
        </w:tc>
      </w:tr>
      <w:tr w:rsidR="0014337B" w:rsidRPr="00C152DC" w14:paraId="15143A2E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4408C28A" w14:textId="4FC950DE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length_value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B89D136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width_value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558786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CE67853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DF2088D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dry_weight_value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D707FBC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shipping_weight_value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763F47" w:rsidRPr="00C152DC" w14:paraId="76451474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flooded_weight_value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0EC601B0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517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tube_cleaning_space_unit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803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tube_cleaning_space_value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4C266640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 w:rsidTr="00625688">
        <w:trPr>
          <w:trHeight w:val="288"/>
        </w:trPr>
        <w:tc>
          <w:tcPr>
            <w:tcW w:w="567" w:type="dxa"/>
            <w:shd w:val="pct15" w:color="auto" w:fill="FFFFFF"/>
            <w:vAlign w:val="center"/>
          </w:tcPr>
          <w:p w14:paraId="782D73D9" w14:textId="4BFDBA58" w:rsidR="0014337B" w:rsidRPr="00C152DC" w:rsidRDefault="006B0BA8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evaporator_tube_value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4625007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absorber_tube_value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3527EF12" w14:textId="77777777" w:rsidTr="00461CC3">
        <w:trPr>
          <w:trHeight w:val="288"/>
        </w:trPr>
        <w:tc>
          <w:tcPr>
            <w:tcW w:w="567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17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condenser_tube_value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950BB" w:rsidRPr="00C152DC" w14:paraId="46120C86" w14:textId="77777777" w:rsidTr="00625688">
        <w:trPr>
          <w:trHeight w:val="288"/>
        </w:trPr>
        <w:tc>
          <w:tcPr>
            <w:tcW w:w="8757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</w:t>
      </w:r>
      <w:proofErr w:type="spellStart"/>
      <w:r w:rsidRPr="002A2D9D">
        <w:rPr>
          <w:rFonts w:ascii="Arial" w:hAnsi="Arial" w:cs="Arial"/>
        </w:rPr>
        <w:t>caption_notes</w:t>
      </w:r>
      <w:proofErr w:type="spellEnd"/>
      <w:r w:rsidRPr="002A2D9D">
        <w:rPr>
          <w:rFonts w:ascii="Arial" w:hAnsi="Arial" w:cs="Arial"/>
        </w:rPr>
        <w:t>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9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49BA9" w14:textId="77777777" w:rsidR="0027392C" w:rsidRDefault="0027392C">
      <w:r>
        <w:separator/>
      </w:r>
    </w:p>
  </w:endnote>
  <w:endnote w:type="continuationSeparator" w:id="0">
    <w:p w14:paraId="7726A994" w14:textId="77777777" w:rsidR="0027392C" w:rsidRDefault="0027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E65A25" w14:textId="77777777" w:rsidR="0027392C" w:rsidRDefault="0027392C">
      <w:r>
        <w:separator/>
      </w:r>
    </w:p>
  </w:footnote>
  <w:footnote w:type="continuationSeparator" w:id="0">
    <w:p w14:paraId="0F672CA2" w14:textId="77777777" w:rsidR="0027392C" w:rsidRDefault="00273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B5071"/>
    <w:rsid w:val="000D2F24"/>
    <w:rsid w:val="000D79B1"/>
    <w:rsid w:val="000E2D22"/>
    <w:rsid w:val="000F00A1"/>
    <w:rsid w:val="0014337B"/>
    <w:rsid w:val="00155736"/>
    <w:rsid w:val="00174AEE"/>
    <w:rsid w:val="00191AFA"/>
    <w:rsid w:val="001B2916"/>
    <w:rsid w:val="001C1293"/>
    <w:rsid w:val="001F3191"/>
    <w:rsid w:val="002066E1"/>
    <w:rsid w:val="00210E2B"/>
    <w:rsid w:val="002213AE"/>
    <w:rsid w:val="00235E93"/>
    <w:rsid w:val="00237B63"/>
    <w:rsid w:val="002536C3"/>
    <w:rsid w:val="0026736C"/>
    <w:rsid w:val="0027392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D3907"/>
    <w:rsid w:val="002E4944"/>
    <w:rsid w:val="0030136B"/>
    <w:rsid w:val="0032691A"/>
    <w:rsid w:val="00333FC7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3F0306"/>
    <w:rsid w:val="004007DD"/>
    <w:rsid w:val="00403246"/>
    <w:rsid w:val="00420487"/>
    <w:rsid w:val="00430CC8"/>
    <w:rsid w:val="0043761F"/>
    <w:rsid w:val="0044764E"/>
    <w:rsid w:val="00451FB1"/>
    <w:rsid w:val="004604E0"/>
    <w:rsid w:val="00461CC3"/>
    <w:rsid w:val="004772E8"/>
    <w:rsid w:val="0049402C"/>
    <w:rsid w:val="004C5C1E"/>
    <w:rsid w:val="004F53BB"/>
    <w:rsid w:val="0052082A"/>
    <w:rsid w:val="005401DE"/>
    <w:rsid w:val="00546527"/>
    <w:rsid w:val="00577B25"/>
    <w:rsid w:val="00577D11"/>
    <w:rsid w:val="00595AF3"/>
    <w:rsid w:val="005B6262"/>
    <w:rsid w:val="005F5303"/>
    <w:rsid w:val="00625688"/>
    <w:rsid w:val="00630875"/>
    <w:rsid w:val="00634DBC"/>
    <w:rsid w:val="006378BC"/>
    <w:rsid w:val="00651EE6"/>
    <w:rsid w:val="0066116C"/>
    <w:rsid w:val="006B0BA8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97953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5DC3"/>
    <w:rsid w:val="009C414D"/>
    <w:rsid w:val="00A31AE3"/>
    <w:rsid w:val="00A47813"/>
    <w:rsid w:val="00A51F91"/>
    <w:rsid w:val="00A54480"/>
    <w:rsid w:val="00A94F3E"/>
    <w:rsid w:val="00AA3706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22CE1"/>
    <w:rsid w:val="00B24BEC"/>
    <w:rsid w:val="00B445F8"/>
    <w:rsid w:val="00B67208"/>
    <w:rsid w:val="00B81B4F"/>
    <w:rsid w:val="00BB324A"/>
    <w:rsid w:val="00BE3F1B"/>
    <w:rsid w:val="00C03638"/>
    <w:rsid w:val="00C04867"/>
    <w:rsid w:val="00C152DC"/>
    <w:rsid w:val="00C24D3C"/>
    <w:rsid w:val="00C3442D"/>
    <w:rsid w:val="00C41982"/>
    <w:rsid w:val="00C73146"/>
    <w:rsid w:val="00C76A9D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1664D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5EA5D-1E2B-432B-B1B2-D726F7AEA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318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87</cp:revision>
  <cp:lastPrinted>2006-10-11T04:25:00Z</cp:lastPrinted>
  <dcterms:created xsi:type="dcterms:W3CDTF">2021-08-13T08:48:00Z</dcterms:created>
  <dcterms:modified xsi:type="dcterms:W3CDTF">2021-08-18T07:24:00Z</dcterms:modified>
</cp:coreProperties>
</file>