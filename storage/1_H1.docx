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0601D4" w14:textId="351BA0AF" w:rsidR="005401DE" w:rsidRDefault="00C926A1" w:rsidP="009071AB">
      <w:pPr>
        <w:rPr>
          <w:rFonts w:ascii="Arial" w:hAnsi="Arial" w:cs="Arial"/>
          <w:b/>
          <w:caps/>
          <w:spacing w:val="-2"/>
          <w:sz w:val="22"/>
          <w:szCs w:val="22"/>
        </w:rPr>
      </w:pPr>
      <w:r>
        <w:rPr>
          <w:rFonts w:ascii="Arial" w:hAnsi="Arial" w:cs="Arial"/>
          <w:b/>
          <w:caps/>
          <w:spacing w:val="-2"/>
          <w:sz w:val="22"/>
          <w:szCs w:val="22"/>
        </w:rPr>
        <w:t xml:space="preserve">      </w:t>
      </w:r>
      <w:r w:rsidR="00E879F5" w:rsidRPr="00254F07">
        <w:rPr>
          <w:rFonts w:ascii="Arial" w:hAnsi="Arial" w:cs="Arial"/>
          <w:b/>
          <w:caps/>
          <w:spacing w:val="-2"/>
          <w:sz w:val="22"/>
          <w:szCs w:val="22"/>
        </w:rPr>
        <w:t xml:space="preserve">Technical Specifications : Vapour Absorption </w:t>
      </w:r>
      <w:r>
        <w:rPr>
          <w:rFonts w:ascii="Arial" w:hAnsi="Arial" w:cs="Arial"/>
          <w:b/>
          <w:caps/>
          <w:spacing w:val="-2"/>
          <w:sz w:val="22"/>
          <w:szCs w:val="22"/>
        </w:rPr>
        <w:t>CHILLER</w:t>
      </w:r>
    </w:p>
    <w:p w14:paraId="4D80FBDB" w14:textId="77777777" w:rsidR="00E879F5" w:rsidRPr="001A0B6F" w:rsidRDefault="00E879F5" w:rsidP="009071AB">
      <w:pPr>
        <w:rPr>
          <w:rFonts w:ascii="Arial" w:hAnsi="Arial" w:cs="Arial"/>
          <w:b/>
          <w:i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1620"/>
        <w:gridCol w:w="2702"/>
        <w:gridCol w:w="1207"/>
        <w:gridCol w:w="3111"/>
      </w:tblGrid>
      <w:tr w:rsidR="00D46822" w:rsidRPr="00E81F46" w14:paraId="2093F2D4" w14:textId="77777777" w:rsidTr="00E81F46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84AD23A" w14:textId="1DCC9EF4" w:rsidR="009071AB" w:rsidRPr="00210E2B" w:rsidRDefault="007D0811" w:rsidP="00D46822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CAPTION_CLIENT" w:colFirst="0" w:colLast="0"/>
            <w:bookmarkStart w:id="1" w:name="VALUE_CLIENT" w:colFirst="1" w:colLast="1"/>
            <w:r>
              <w:rPr>
                <w:rFonts w:ascii="Arial" w:hAnsi="Arial" w:cs="Arial"/>
                <w:sz w:val="20"/>
                <w:szCs w:val="20"/>
              </w:rPr>
              <w:t>Client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196FFAD3" w14:textId="0F0B51C6" w:rsidR="009071AB" w:rsidRPr="00210E2B" w:rsidRDefault="001B2916" w:rsidP="007F48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207" w:type="dxa"/>
            <w:shd w:val="clear" w:color="auto" w:fill="F3F3F3"/>
            <w:vAlign w:val="center"/>
          </w:tcPr>
          <w:p w14:paraId="77F63EE0" w14:textId="6A63B6C7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Version</w:t>
            </w:r>
          </w:p>
        </w:tc>
        <w:tc>
          <w:tcPr>
            <w:tcW w:w="3111" w:type="dxa"/>
            <w:shd w:val="clear" w:color="auto" w:fill="F3F3F3"/>
            <w:vAlign w:val="center"/>
          </w:tcPr>
          <w:p w14:paraId="3CD7097E" w14:textId="3FD91F7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1.2.0 Dt : 07-Aug-2021</w:t>
            </w:r>
          </w:p>
        </w:tc>
      </w:tr>
      <w:bookmarkEnd w:id="0"/>
      <w:bookmarkEnd w:id="1"/>
      <w:tr w:rsidR="00D46822" w:rsidRPr="00E81F46" w14:paraId="7509BB90" w14:textId="77777777" w:rsidTr="00E81F46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6D77080" w14:textId="260F21EF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Enquiry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7203D542" w14:textId="09CD9E2C" w:rsidR="009071AB" w:rsidRPr="001B2916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207" w:type="dxa"/>
            <w:shd w:val="clear" w:color="auto" w:fill="F3F3F3"/>
            <w:vAlign w:val="center"/>
          </w:tcPr>
          <w:p w14:paraId="1819415C" w14:textId="3137239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3111" w:type="dxa"/>
            <w:shd w:val="clear" w:color="auto" w:fill="F3F3F3"/>
            <w:vAlign w:val="center"/>
          </w:tcPr>
          <w:p w14:paraId="1BED2DFB" w14:textId="2428028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17-Aug-2021, 17:31 </w:t>
            </w:r>
          </w:p>
        </w:tc>
      </w:tr>
      <w:tr w:rsidR="00D46822" w:rsidRPr="00E81F46" w14:paraId="2488E94F" w14:textId="77777777" w:rsidTr="00E81F46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116D8B29" w14:textId="3C0E070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32806383" w14:textId="5126292A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207" w:type="dxa"/>
            <w:shd w:val="clear" w:color="auto" w:fill="F3F3F3"/>
            <w:vAlign w:val="center"/>
          </w:tcPr>
          <w:p w14:paraId="0276543D" w14:textId="4356975D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</w:t>
            </w:r>
          </w:p>
        </w:tc>
        <w:tc>
          <w:tcPr>
            <w:tcW w:w="3111" w:type="dxa"/>
            <w:shd w:val="clear" w:color="auto" w:fill="F3F3F3"/>
            <w:vAlign w:val="center"/>
          </w:tcPr>
          <w:p w14:paraId="108A4BC1" w14:textId="63ABDA1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TAC H1 M1</w:t>
            </w:r>
          </w:p>
        </w:tc>
      </w:tr>
    </w:tbl>
    <w:p w14:paraId="336B3D0A" w14:textId="77777777" w:rsidR="009071AB" w:rsidRDefault="009071AB" w:rsidP="009071AB"/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3870"/>
        <w:gridCol w:w="1260"/>
        <w:gridCol w:w="3060"/>
      </w:tblGrid>
      <w:tr w:rsidR="005401DE" w:rsidRPr="009071AB" w14:paraId="7DB8075A" w14:textId="77777777">
        <w:trPr>
          <w:trHeight w:val="289"/>
        </w:trPr>
        <w:tc>
          <w:tcPr>
            <w:tcW w:w="450" w:type="dxa"/>
            <w:shd w:val="pct5" w:color="auto" w:fill="FFFFFF"/>
            <w:vAlign w:val="center"/>
          </w:tcPr>
          <w:p w14:paraId="34116B1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70" w:type="dxa"/>
            <w:shd w:val="pct5" w:color="auto" w:fill="FFFFFF"/>
            <w:vAlign w:val="center"/>
          </w:tcPr>
          <w:p w14:paraId="1B4655FB" w14:textId="34832156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2" w:name="CAPTION_DESCRIPTION"/>
            <w:r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260" w:type="dxa"/>
            <w:shd w:val="pct5" w:color="auto" w:fill="FFFFFF"/>
            <w:vAlign w:val="center"/>
          </w:tcPr>
          <w:p w14:paraId="745D44FD" w14:textId="45219CCA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3" w:name="CAPTION_UNIT"/>
            <w:r>
              <w:rPr>
                <w:rFonts w:ascii="Arial" w:hAnsi="Arial" w:cs="Arial"/>
                <w:b/>
                <w:sz w:val="20"/>
                <w:szCs w:val="20"/>
              </w:rPr>
              <w:t>Unit</w:t>
            </w:r>
          </w:p>
        </w:tc>
        <w:tc>
          <w:tcPr>
            <w:tcW w:w="3060" w:type="dxa"/>
            <w:shd w:val="pct5" w:color="auto" w:fill="FFFFFF"/>
            <w:vAlign w:val="center"/>
          </w:tcPr>
          <w:p w14:paraId="392C90B3" w14:textId="77777777" w:rsidR="005401DE" w:rsidRPr="00181061" w:rsidRDefault="005401DE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01DE" w:rsidRPr="009071AB" w14:paraId="39CD4DD6" w14:textId="77777777">
        <w:trPr>
          <w:trHeight w:val="289"/>
        </w:trPr>
        <w:tc>
          <w:tcPr>
            <w:tcW w:w="450" w:type="dxa"/>
            <w:shd w:val="pct5" w:color="auto" w:fill="FFFFFF"/>
            <w:vAlign w:val="center"/>
          </w:tcPr>
          <w:p w14:paraId="17FF103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70" w:type="dxa"/>
            <w:shd w:val="pct5" w:color="auto" w:fill="FFFFFF"/>
            <w:vAlign w:val="center"/>
          </w:tcPr>
          <w:p w14:paraId="2F1DE606" w14:textId="6B5A1CA9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4" w:name="CAPTION_CAPACITY"/>
            <w:r>
              <w:rPr>
                <w:rFonts w:ascii="Arial" w:hAnsi="Arial" w:cs="Arial"/>
                <w:b/>
                <w:sz w:val="20"/>
                <w:szCs w:val="20"/>
              </w:rPr>
              <w:t>Capacity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( 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  <w:u w:val="single"/>
              </w:rPr>
              <w:t>+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3 %) :</w:t>
            </w:r>
            <w:r w:rsidR="005401DE" w:rsidRPr="009071AB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shd w:val="pct5" w:color="auto" w:fill="FFFFFF"/>
            <w:vAlign w:val="center"/>
          </w:tcPr>
          <w:p w14:paraId="290E3811" w14:textId="551F7121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TR</w:t>
            </w:r>
          </w:p>
        </w:tc>
        <w:tc>
          <w:tcPr>
            <w:tcW w:w="3060" w:type="dxa"/>
            <w:shd w:val="pct5" w:color="auto" w:fill="FFFFFF"/>
            <w:vAlign w:val="center"/>
          </w:tcPr>
          <w:p w14:paraId="2189AD62" w14:textId="2A73638E" w:rsidR="005401DE" w:rsidRPr="009071AB" w:rsidRDefault="00362612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</w:tr>
      <w:tr w:rsidR="00C152DC" w:rsidRPr="009071AB" w14:paraId="0B6F84AB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142FDE4A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152DC" w:rsidRPr="009071AB" w14:paraId="08BF345A" w14:textId="77777777">
        <w:trPr>
          <w:trHeight w:val="289"/>
        </w:trPr>
        <w:tc>
          <w:tcPr>
            <w:tcW w:w="450" w:type="dxa"/>
            <w:shd w:val="pct15" w:color="auto" w:fill="FFFFFF"/>
            <w:vAlign w:val="center"/>
          </w:tcPr>
          <w:p w14:paraId="5041480C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7375C97A" w14:textId="2CA6C358" w:rsidR="00C152DC" w:rsidRPr="009071AB" w:rsidRDefault="00FC72C3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Chilled Water Circuit </w:t>
            </w:r>
            <w:r w:rsidR="00C152DC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5401DE" w:rsidRPr="009071AB" w14:paraId="2AE228DE" w14:textId="77777777">
        <w:trPr>
          <w:trHeight w:val="289"/>
        </w:trPr>
        <w:tc>
          <w:tcPr>
            <w:tcW w:w="450" w:type="dxa"/>
            <w:vAlign w:val="center"/>
          </w:tcPr>
          <w:p w14:paraId="2A480AE2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8D63DB2" w14:textId="2836B405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flow</w:t>
            </w:r>
          </w:p>
        </w:tc>
        <w:tc>
          <w:tcPr>
            <w:tcW w:w="1260" w:type="dxa"/>
            <w:vAlign w:val="center"/>
          </w:tcPr>
          <w:p w14:paraId="3E0994FB" w14:textId="74B02136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m³/hr</w:t>
            </w:r>
          </w:p>
        </w:tc>
        <w:tc>
          <w:tcPr>
            <w:tcW w:w="3060" w:type="dxa"/>
            <w:vAlign w:val="center"/>
          </w:tcPr>
          <w:p w14:paraId="10A52752" w14:textId="0CBFDC9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21.9</w:t>
            </w:r>
          </w:p>
        </w:tc>
      </w:tr>
      <w:tr w:rsidR="005401DE" w:rsidRPr="009071AB" w14:paraId="0BB74336" w14:textId="77777777">
        <w:trPr>
          <w:trHeight w:val="289"/>
        </w:trPr>
        <w:tc>
          <w:tcPr>
            <w:tcW w:w="450" w:type="dxa"/>
            <w:vAlign w:val="center"/>
          </w:tcPr>
          <w:p w14:paraId="41468957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4A0FAD64" w14:textId="7B4654DB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inlet temperature</w:t>
            </w:r>
          </w:p>
        </w:tc>
        <w:tc>
          <w:tcPr>
            <w:tcW w:w="1260" w:type="dxa"/>
            <w:vAlign w:val="center"/>
          </w:tcPr>
          <w:p w14:paraId="567BA68D" w14:textId="29F0BD29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3060" w:type="dxa"/>
            <w:vAlign w:val="center"/>
          </w:tcPr>
          <w:p w14:paraId="60B1452A" w14:textId="3887AFEC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12.2</w:t>
            </w:r>
          </w:p>
        </w:tc>
      </w:tr>
      <w:tr w:rsidR="005401DE" w:rsidRPr="009071AB" w14:paraId="5D9922C6" w14:textId="77777777">
        <w:trPr>
          <w:trHeight w:val="289"/>
        </w:trPr>
        <w:tc>
          <w:tcPr>
            <w:tcW w:w="450" w:type="dxa"/>
            <w:vAlign w:val="center"/>
          </w:tcPr>
          <w:p w14:paraId="109A3820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0767DE5F" w14:textId="0B905D0A" w:rsidR="005401DE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outlet temperature</w:t>
            </w:r>
          </w:p>
        </w:tc>
        <w:tc>
          <w:tcPr>
            <w:tcW w:w="1260" w:type="dxa"/>
            <w:vAlign w:val="center"/>
          </w:tcPr>
          <w:p w14:paraId="36CAA593" w14:textId="232E866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3060" w:type="dxa"/>
            <w:vAlign w:val="center"/>
          </w:tcPr>
          <w:p w14:paraId="173EC1AF" w14:textId="2FE8656D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6.7</w:t>
            </w:r>
          </w:p>
        </w:tc>
      </w:tr>
      <w:tr w:rsidR="0005321D" w:rsidRPr="009071AB" w14:paraId="5D140E2A" w14:textId="77777777">
        <w:trPr>
          <w:trHeight w:val="289"/>
        </w:trPr>
        <w:tc>
          <w:tcPr>
            <w:tcW w:w="450" w:type="dxa"/>
            <w:vAlign w:val="center"/>
          </w:tcPr>
          <w:p w14:paraId="56D7FBB7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36E08A00" w14:textId="6ECB3D40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5" w:name="CAPTION_EVAP_PASSES"/>
            <w:r>
              <w:rPr>
                <w:rFonts w:ascii="Arial" w:hAnsi="Arial" w:cs="Arial"/>
                <w:sz w:val="20"/>
                <w:szCs w:val="20"/>
              </w:rPr>
              <w:t>Evaporate passes</w:t>
            </w:r>
          </w:p>
        </w:tc>
        <w:tc>
          <w:tcPr>
            <w:tcW w:w="1260" w:type="dxa"/>
            <w:vAlign w:val="center"/>
          </w:tcPr>
          <w:p w14:paraId="5F1AF8C4" w14:textId="003204A8" w:rsidR="0005321D" w:rsidRPr="009071AB" w:rsidRDefault="00F278C7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3060" w:type="dxa"/>
            <w:vAlign w:val="center"/>
          </w:tcPr>
          <w:p w14:paraId="28C65E15" w14:textId="5B060FCB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2+2</w:t>
            </w:r>
          </w:p>
        </w:tc>
      </w:tr>
      <w:tr w:rsidR="0005321D" w:rsidRPr="009071AB" w14:paraId="4FDB7D32" w14:textId="77777777">
        <w:trPr>
          <w:trHeight w:val="289"/>
        </w:trPr>
        <w:tc>
          <w:tcPr>
            <w:tcW w:w="450" w:type="dxa"/>
            <w:vAlign w:val="center"/>
          </w:tcPr>
          <w:p w14:paraId="6570467C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F4CEC19" w14:textId="19B9B588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circuit pressure loss</w:t>
            </w:r>
          </w:p>
        </w:tc>
        <w:tc>
          <w:tcPr>
            <w:tcW w:w="1260" w:type="dxa"/>
            <w:vAlign w:val="center"/>
          </w:tcPr>
          <w:p w14:paraId="650A47E2" w14:textId="094D2B79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mLC</w:t>
            </w:r>
          </w:p>
        </w:tc>
        <w:tc>
          <w:tcPr>
            <w:tcW w:w="3060" w:type="dxa"/>
            <w:vAlign w:val="center"/>
          </w:tcPr>
          <w:p w14:paraId="567489E8" w14:textId="60111300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4.4</w:t>
            </w:r>
          </w:p>
        </w:tc>
      </w:tr>
      <w:tr w:rsidR="0005321D" w:rsidRPr="009071AB" w14:paraId="11567039" w14:textId="77777777">
        <w:trPr>
          <w:trHeight w:val="289"/>
        </w:trPr>
        <w:tc>
          <w:tcPr>
            <w:tcW w:w="450" w:type="dxa"/>
            <w:vAlign w:val="center"/>
          </w:tcPr>
          <w:p w14:paraId="325EC0EE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781C3529" w14:textId="4F7F86EC" w:rsidR="0005321D" w:rsidRPr="009071AB" w:rsidRDefault="00992B38" w:rsidP="00FC72C3">
            <w:pPr>
              <w:rPr>
                <w:rFonts w:ascii="Arial" w:hAnsi="Arial" w:cs="Arial"/>
                <w:sz w:val="20"/>
                <w:szCs w:val="20"/>
              </w:rPr>
            </w:pPr>
            <w:bookmarkStart w:id="6" w:name="CAPTION_CHW_CONNECTION"/>
            <w:r>
              <w:rPr>
                <w:rFonts w:ascii="Arial" w:hAnsi="Arial" w:cs="Arial"/>
                <w:sz w:val="20"/>
                <w:szCs w:val="20"/>
              </w:rPr>
              <w:t>Chilled water Connection diameter</w:t>
            </w:r>
          </w:p>
        </w:tc>
        <w:tc>
          <w:tcPr>
            <w:tcW w:w="1260" w:type="dxa"/>
            <w:vAlign w:val="center"/>
          </w:tcPr>
          <w:p w14:paraId="6D3069C4" w14:textId="140E6CEE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</w:t>
            </w:r>
          </w:p>
        </w:tc>
        <w:tc>
          <w:tcPr>
            <w:tcW w:w="3060" w:type="dxa"/>
            <w:vAlign w:val="center"/>
          </w:tcPr>
          <w:p w14:paraId="7556786A" w14:textId="6C58C4DA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</w:tr>
      <w:tr w:rsidR="0005321D" w:rsidRPr="009071AB" w14:paraId="78F177F6" w14:textId="77777777">
        <w:trPr>
          <w:trHeight w:val="289"/>
        </w:trPr>
        <w:tc>
          <w:tcPr>
            <w:tcW w:w="450" w:type="dxa"/>
            <w:vAlign w:val="center"/>
          </w:tcPr>
          <w:p w14:paraId="3C1BFBF8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89E3AF4" w14:textId="0D6CBB44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Glycol type</w:t>
            </w:r>
          </w:p>
        </w:tc>
        <w:tc>
          <w:tcPr>
            <w:tcW w:w="1260" w:type="dxa"/>
            <w:vAlign w:val="center"/>
          </w:tcPr>
          <w:p w14:paraId="09485EA9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38643FD4" w14:textId="16EA3F51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05321D" w:rsidRPr="009071AB" w14:paraId="40062195" w14:textId="77777777">
        <w:trPr>
          <w:trHeight w:val="289"/>
        </w:trPr>
        <w:tc>
          <w:tcPr>
            <w:tcW w:w="450" w:type="dxa"/>
            <w:vAlign w:val="center"/>
          </w:tcPr>
          <w:p w14:paraId="6294114D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65689767" w14:textId="1A2F99C2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7" w:name="CAPTION_CHW_GLYCOL_PERCENT"/>
            <w:r>
              <w:rPr>
                <w:rFonts w:ascii="Arial" w:hAnsi="Arial" w:cs="Arial"/>
                <w:sz w:val="20"/>
                <w:szCs w:val="20"/>
              </w:rPr>
              <w:t>Chilled water glycol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7"/>
          </w:p>
        </w:tc>
        <w:tc>
          <w:tcPr>
            <w:tcW w:w="1260" w:type="dxa"/>
            <w:vAlign w:val="center"/>
          </w:tcPr>
          <w:p w14:paraId="788541DA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3060" w:type="dxa"/>
            <w:vAlign w:val="center"/>
          </w:tcPr>
          <w:p w14:paraId="2B3C3691" w14:textId="2F2A6EF6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E9161F" w:rsidRPr="009071AB" w14:paraId="1FA2985B" w14:textId="77777777">
        <w:trPr>
          <w:trHeight w:val="289"/>
        </w:trPr>
        <w:tc>
          <w:tcPr>
            <w:tcW w:w="450" w:type="dxa"/>
            <w:vAlign w:val="center"/>
          </w:tcPr>
          <w:p w14:paraId="464320DA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8502F3A" w14:textId="02A3833F" w:rsidR="00E9161F" w:rsidRPr="00C152DC" w:rsidRDefault="00992B38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8" w:name="CAPTION_CHW_FOULING_FACTOR"/>
            <w:r>
              <w:rPr>
                <w:rFonts w:ascii="Arial" w:hAnsi="Arial" w:cs="Arial"/>
                <w:sz w:val="20"/>
                <w:szCs w:val="20"/>
              </w:rPr>
              <w:t>Chilled water fouling factor</w:t>
            </w:r>
          </w:p>
        </w:tc>
        <w:tc>
          <w:tcPr>
            <w:tcW w:w="1260" w:type="dxa"/>
            <w:vAlign w:val="center"/>
          </w:tcPr>
          <w:p w14:paraId="57308A5A" w14:textId="415A7EAF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m² hr °C/kcal</w:t>
            </w:r>
          </w:p>
        </w:tc>
        <w:tc>
          <w:tcPr>
            <w:tcW w:w="3060" w:type="dxa"/>
            <w:vAlign w:val="center"/>
          </w:tcPr>
          <w:p w14:paraId="7C388711" w14:textId="68868E68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0.00002</w:t>
            </w:r>
          </w:p>
        </w:tc>
      </w:tr>
      <w:tr w:rsidR="00E9161F" w:rsidRPr="009071AB" w14:paraId="402CBB97" w14:textId="77777777">
        <w:trPr>
          <w:trHeight w:val="289"/>
        </w:trPr>
        <w:tc>
          <w:tcPr>
            <w:tcW w:w="450" w:type="dxa"/>
            <w:vAlign w:val="center"/>
          </w:tcPr>
          <w:p w14:paraId="3BBB943B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632659D" w14:textId="2F2C736B" w:rsidR="00E9161F" w:rsidRPr="009071AB" w:rsidRDefault="00992B38" w:rsidP="00992B38">
            <w:pPr>
              <w:rPr>
                <w:rFonts w:ascii="Arial" w:hAnsi="Arial" w:cs="Arial"/>
                <w:sz w:val="20"/>
                <w:szCs w:val="20"/>
              </w:rPr>
            </w:pPr>
            <w:bookmarkStart w:id="9" w:name="CAPTION_CHW_MAX_WORKING_PRESSURE"/>
            <w:r>
              <w:rPr>
                <w:rFonts w:ascii="Arial" w:hAnsi="Arial" w:cs="Arial"/>
                <w:sz w:val="20"/>
                <w:szCs w:val="20"/>
              </w:rPr>
              <w:t>Maximum working pressure</w:t>
            </w:r>
          </w:p>
        </w:tc>
        <w:tc>
          <w:tcPr>
            <w:tcW w:w="1260" w:type="dxa"/>
            <w:vAlign w:val="center"/>
          </w:tcPr>
          <w:p w14:paraId="76710B21" w14:textId="642DD1BD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kg/cm²(g)</w:t>
            </w:r>
          </w:p>
        </w:tc>
        <w:tc>
          <w:tcPr>
            <w:tcW w:w="3060" w:type="dxa"/>
            <w:vAlign w:val="center"/>
          </w:tcPr>
          <w:p w14:paraId="69C4DBAF" w14:textId="0221FB50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E9161F" w:rsidRPr="009071AB" w14:paraId="28494F5D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0F2562BB" w14:textId="77777777" w:rsidR="00E9161F" w:rsidRPr="009071AB" w:rsidRDefault="00E9161F" w:rsidP="009071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161F" w:rsidRPr="009071AB" w14:paraId="6237F9B3" w14:textId="77777777">
        <w:trPr>
          <w:trHeight w:val="289"/>
        </w:trPr>
        <w:tc>
          <w:tcPr>
            <w:tcW w:w="450" w:type="dxa"/>
            <w:shd w:val="pct15" w:color="auto" w:fill="FFFFFF"/>
            <w:vAlign w:val="center"/>
          </w:tcPr>
          <w:p w14:paraId="1F767BCD" w14:textId="77777777" w:rsidR="00E9161F" w:rsidRPr="009071AB" w:rsidRDefault="00E9161F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1F783939" w14:textId="34DB9C7D" w:rsidR="00E9161F" w:rsidRPr="009071AB" w:rsidRDefault="008229E1" w:rsidP="008229E1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10" w:name="CAPTION_COOLING_WATER_CIRCUIT"/>
            <w:r>
              <w:rPr>
                <w:rFonts w:ascii="Arial" w:hAnsi="Arial" w:cs="Arial"/>
                <w:b/>
                <w:sz w:val="20"/>
                <w:szCs w:val="20"/>
              </w:rPr>
              <w:t>Cooling Water Circuit</w:t>
            </w:r>
            <w:r w:rsidR="00E9161F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923198" w:rsidRPr="009071AB" w14:paraId="307560CB" w14:textId="77777777">
        <w:trPr>
          <w:trHeight w:val="289"/>
        </w:trPr>
        <w:tc>
          <w:tcPr>
            <w:tcW w:w="450" w:type="dxa"/>
            <w:vAlign w:val="center"/>
          </w:tcPr>
          <w:p w14:paraId="538EC85A" w14:textId="77777777" w:rsidR="00923198" w:rsidRPr="009071AB" w:rsidRDefault="00923198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7A911F1" w14:textId="0CC32060" w:rsidR="00923198" w:rsidRDefault="00923198" w:rsidP="007C5C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Heat Rejected</w:t>
            </w:r>
          </w:p>
        </w:tc>
        <w:tc>
          <w:tcPr>
            <w:tcW w:w="1260" w:type="dxa"/>
            <w:vAlign w:val="center"/>
          </w:tcPr>
          <w:p w14:paraId="1C221DF3" w14:textId="6FD80C08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kcal/Hr</w:t>
            </w:r>
          </w:p>
        </w:tc>
        <w:tc>
          <w:tcPr>
            <w:tcW w:w="3060" w:type="dxa"/>
            <w:vAlign w:val="center"/>
          </w:tcPr>
          <w:p w14:paraId="63E3AD1F" w14:textId="510C6E20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280414.4</w:t>
            </w:r>
          </w:p>
        </w:tc>
      </w:tr>
      <w:tr w:rsidR="005401DE" w:rsidRPr="009071AB" w14:paraId="35715861" w14:textId="77777777">
        <w:trPr>
          <w:trHeight w:val="289"/>
        </w:trPr>
        <w:tc>
          <w:tcPr>
            <w:tcW w:w="450" w:type="dxa"/>
            <w:vAlign w:val="center"/>
          </w:tcPr>
          <w:p w14:paraId="1873387F" w14:textId="77777777" w:rsidR="005401DE" w:rsidRPr="009071AB" w:rsidRDefault="005401DE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74B2C44" w14:textId="1F70DB3B" w:rsidR="005401DE" w:rsidRPr="009071AB" w:rsidRDefault="008229E1" w:rsidP="008229E1">
            <w:pPr>
              <w:rPr>
                <w:rFonts w:ascii="Arial" w:hAnsi="Arial" w:cs="Arial"/>
                <w:sz w:val="20"/>
                <w:szCs w:val="20"/>
              </w:rPr>
            </w:pPr>
            <w:bookmarkStart w:id="11" w:name="CAPTION_COW_FLOW"/>
            <w:r>
              <w:rPr>
                <w:rFonts w:ascii="Arial" w:hAnsi="Arial" w:cs="Arial"/>
                <w:sz w:val="20"/>
                <w:szCs w:val="20"/>
              </w:rPr>
              <w:t>Cooling water flow</w:t>
            </w:r>
          </w:p>
        </w:tc>
        <w:tc>
          <w:tcPr>
            <w:tcW w:w="1260" w:type="dxa"/>
            <w:vAlign w:val="center"/>
          </w:tcPr>
          <w:p w14:paraId="39EDF529" w14:textId="527F4FEB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m³/hr</w:t>
            </w:r>
          </w:p>
        </w:tc>
        <w:tc>
          <w:tcPr>
            <w:tcW w:w="3060" w:type="dxa"/>
            <w:vAlign w:val="center"/>
          </w:tcPr>
          <w:p w14:paraId="78E2F22B" w14:textId="1AFAA2EC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</w:t>
            </w:r>
          </w:p>
        </w:tc>
      </w:tr>
      <w:tr w:rsidR="005401DE" w:rsidRPr="009071AB" w14:paraId="1767BD05" w14:textId="77777777">
        <w:trPr>
          <w:trHeight w:val="289"/>
        </w:trPr>
        <w:tc>
          <w:tcPr>
            <w:tcW w:w="450" w:type="dxa"/>
            <w:vAlign w:val="center"/>
          </w:tcPr>
          <w:p w14:paraId="58584559" w14:textId="77777777" w:rsidR="005401DE" w:rsidRPr="009071AB" w:rsidRDefault="005401DE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4D694571" w14:textId="16E81A25" w:rsidR="005401DE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2" w:name="CAPTION_COW_IN_TEMPERATURE"/>
            <w:r>
              <w:rPr>
                <w:rFonts w:ascii="Arial" w:hAnsi="Arial" w:cs="Arial"/>
                <w:sz w:val="20"/>
                <w:szCs w:val="20"/>
              </w:rPr>
              <w:t>Cooling water inlet temperature</w:t>
            </w:r>
          </w:p>
        </w:tc>
        <w:tc>
          <w:tcPr>
            <w:tcW w:w="1260" w:type="dxa"/>
            <w:vAlign w:val="center"/>
          </w:tcPr>
          <w:p w14:paraId="5A99DF49" w14:textId="19C15056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3060" w:type="dxa"/>
            <w:vAlign w:val="center"/>
          </w:tcPr>
          <w:p w14:paraId="5C17C830" w14:textId="65AFBDAE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29.4</w:t>
            </w:r>
          </w:p>
        </w:tc>
      </w:tr>
      <w:tr w:rsidR="008229E1" w:rsidRPr="009071AB" w14:paraId="58A783DE" w14:textId="77777777">
        <w:trPr>
          <w:trHeight w:val="289"/>
        </w:trPr>
        <w:tc>
          <w:tcPr>
            <w:tcW w:w="450" w:type="dxa"/>
            <w:vAlign w:val="center"/>
          </w:tcPr>
          <w:p w14:paraId="01CB2BA8" w14:textId="77777777" w:rsidR="008229E1" w:rsidRPr="009071AB" w:rsidRDefault="008229E1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6A568067" w14:textId="1F3FAC19" w:rsidR="008229E1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Cooling water outlet temperature</w:t>
            </w:r>
          </w:p>
        </w:tc>
        <w:tc>
          <w:tcPr>
            <w:tcW w:w="1260" w:type="dxa"/>
            <w:vAlign w:val="center"/>
          </w:tcPr>
          <w:p w14:paraId="1388EE5A" w14:textId="43C1DA9F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3060" w:type="dxa"/>
            <w:vAlign w:val="center"/>
          </w:tcPr>
          <w:p w14:paraId="072CB1A4" w14:textId="1F0B7897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35.3</w:t>
            </w:r>
          </w:p>
        </w:tc>
      </w:tr>
      <w:tr w:rsidR="00E9161F" w:rsidRPr="009071AB" w14:paraId="1A75DA2D" w14:textId="77777777">
        <w:trPr>
          <w:trHeight w:val="289"/>
        </w:trPr>
        <w:tc>
          <w:tcPr>
            <w:tcW w:w="450" w:type="dxa"/>
            <w:vAlign w:val="center"/>
          </w:tcPr>
          <w:p w14:paraId="2D7ACAB2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ABEC97B" w14:textId="7DB74893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Absorber / Condenser passes</w:t>
            </w:r>
          </w:p>
        </w:tc>
        <w:tc>
          <w:tcPr>
            <w:tcW w:w="1260" w:type="dxa"/>
            <w:vAlign w:val="center"/>
          </w:tcPr>
          <w:p w14:paraId="64446413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3060" w:type="dxa"/>
            <w:vAlign w:val="center"/>
          </w:tcPr>
          <w:p w14:paraId="2EC0186D" w14:textId="00C7A339" w:rsidR="00E9161F" w:rsidRPr="009071AB" w:rsidRDefault="00946D00" w:rsidP="00946D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3" w:name="VALUE_ABSO_COND_PASSES"/>
            <w:r>
              <w:rPr>
                <w:rFonts w:ascii="Arial" w:hAnsi="Arial" w:cs="Arial"/>
                <w:sz w:val="20"/>
                <w:szCs w:val="20"/>
              </w:rPr>
              <w:t>1+1</w:t>
            </w:r>
            <w:r w:rsidR="00ED0E00">
              <w:rPr>
                <w:rFonts w:ascii="Arial" w:hAnsi="Arial" w:cs="Arial"/>
                <w:sz w:val="20"/>
                <w:szCs w:val="20"/>
              </w:rPr>
              <w:t>/</w:t>
            </w:r>
            <w:bookmarkEnd w:id="13"/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E9161F" w:rsidRPr="009071AB" w14:paraId="21E53541" w14:textId="77777777">
        <w:trPr>
          <w:trHeight w:val="289"/>
        </w:trPr>
        <w:tc>
          <w:tcPr>
            <w:tcW w:w="450" w:type="dxa"/>
            <w:vAlign w:val="center"/>
          </w:tcPr>
          <w:p w14:paraId="363FBC40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bookmarkStart w:id="14" w:name="CAPTION_COW_BYPASS_FLOW" w:colFirst="1" w:colLast="1"/>
          </w:p>
        </w:tc>
        <w:tc>
          <w:tcPr>
            <w:tcW w:w="3870" w:type="dxa"/>
            <w:vAlign w:val="center"/>
          </w:tcPr>
          <w:p w14:paraId="4625BD2A" w14:textId="0699C914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Cooling water Bypass Flow</w:t>
            </w:r>
          </w:p>
        </w:tc>
        <w:tc>
          <w:tcPr>
            <w:tcW w:w="1260" w:type="dxa"/>
            <w:vAlign w:val="center"/>
          </w:tcPr>
          <w:p w14:paraId="30D6CCE6" w14:textId="58F4DF26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m³/hr</w:t>
            </w:r>
          </w:p>
        </w:tc>
        <w:tc>
          <w:tcPr>
            <w:tcW w:w="3060" w:type="dxa"/>
            <w:vAlign w:val="center"/>
          </w:tcPr>
          <w:p w14:paraId="3B7F68D3" w14:textId="35332D0D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bookmarkEnd w:id="14"/>
      <w:tr w:rsidR="00E9161F" w:rsidRPr="009071AB" w14:paraId="6FF46793" w14:textId="77777777">
        <w:trPr>
          <w:trHeight w:val="289"/>
        </w:trPr>
        <w:tc>
          <w:tcPr>
            <w:tcW w:w="450" w:type="dxa"/>
            <w:vAlign w:val="center"/>
          </w:tcPr>
          <w:p w14:paraId="7138C6D7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A312A35" w14:textId="0F07591F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5" w:name="CAPTION_COW_CIRCUIT_FRICTION_LOSS"/>
            <w:r>
              <w:rPr>
                <w:rFonts w:ascii="Arial" w:hAnsi="Arial" w:cs="Arial"/>
                <w:sz w:val="20"/>
                <w:szCs w:val="20"/>
              </w:rPr>
              <w:t>Cooling water circuit pressure loss</w:t>
            </w:r>
          </w:p>
        </w:tc>
        <w:tc>
          <w:tcPr>
            <w:tcW w:w="1260" w:type="dxa"/>
            <w:vAlign w:val="center"/>
          </w:tcPr>
          <w:p w14:paraId="3B2CEFB9" w14:textId="4A476AEE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mLC</w:t>
            </w:r>
          </w:p>
        </w:tc>
        <w:tc>
          <w:tcPr>
            <w:tcW w:w="3060" w:type="dxa"/>
            <w:vAlign w:val="center"/>
          </w:tcPr>
          <w:p w14:paraId="45F55616" w14:textId="6F2A3BB9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5</w:t>
            </w:r>
          </w:p>
        </w:tc>
      </w:tr>
      <w:tr w:rsidR="00E9161F" w:rsidRPr="009071AB" w14:paraId="0FABDE85" w14:textId="77777777">
        <w:trPr>
          <w:trHeight w:val="289"/>
        </w:trPr>
        <w:tc>
          <w:tcPr>
            <w:tcW w:w="450" w:type="dxa"/>
            <w:vAlign w:val="center"/>
          </w:tcPr>
          <w:p w14:paraId="0E366D96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916DEA5" w14:textId="62745458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6" w:name="CAPTION_COW_CONNECTION"/>
            <w:r>
              <w:rPr>
                <w:rFonts w:ascii="Arial" w:hAnsi="Arial" w:cs="Arial"/>
                <w:sz w:val="20"/>
                <w:szCs w:val="20"/>
              </w:rPr>
              <w:t>Cooling water Connection diameter</w:t>
            </w:r>
          </w:p>
        </w:tc>
        <w:tc>
          <w:tcPr>
            <w:tcW w:w="1260" w:type="dxa"/>
            <w:vAlign w:val="center"/>
          </w:tcPr>
          <w:p w14:paraId="5D6840E6" w14:textId="1255C35F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</w:t>
            </w:r>
          </w:p>
        </w:tc>
        <w:tc>
          <w:tcPr>
            <w:tcW w:w="3060" w:type="dxa"/>
            <w:vAlign w:val="center"/>
          </w:tcPr>
          <w:p w14:paraId="038E930C" w14:textId="0F3BA8D5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E9161F" w:rsidRPr="009071AB" w14:paraId="7422CE81" w14:textId="77777777">
        <w:trPr>
          <w:trHeight w:val="289"/>
        </w:trPr>
        <w:tc>
          <w:tcPr>
            <w:tcW w:w="450" w:type="dxa"/>
            <w:vAlign w:val="center"/>
          </w:tcPr>
          <w:p w14:paraId="4F845FC5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45ADF09" w14:textId="6926D290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Glycol type</w:t>
            </w:r>
          </w:p>
        </w:tc>
        <w:tc>
          <w:tcPr>
            <w:tcW w:w="1260" w:type="dxa"/>
            <w:vAlign w:val="center"/>
          </w:tcPr>
          <w:p w14:paraId="4D2B2746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0B8E7B74" w14:textId="58BADBC3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E9161F" w:rsidRPr="009071AB" w14:paraId="74ED8D5F" w14:textId="77777777">
        <w:trPr>
          <w:trHeight w:val="289"/>
        </w:trPr>
        <w:tc>
          <w:tcPr>
            <w:tcW w:w="450" w:type="dxa"/>
            <w:vAlign w:val="center"/>
          </w:tcPr>
          <w:p w14:paraId="765921F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47A2CA5" w14:textId="33570761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7" w:name="CAPTION_COW_GLYCOL_PERCENT"/>
            <w:r>
              <w:rPr>
                <w:rFonts w:ascii="Arial" w:hAnsi="Arial" w:cs="Arial"/>
                <w:sz w:val="20"/>
                <w:szCs w:val="20"/>
              </w:rPr>
              <w:t>Cooling water glycol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17"/>
          </w:p>
        </w:tc>
        <w:tc>
          <w:tcPr>
            <w:tcW w:w="1260" w:type="dxa"/>
            <w:vAlign w:val="center"/>
          </w:tcPr>
          <w:p w14:paraId="6E0F9D44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3060" w:type="dxa"/>
            <w:vAlign w:val="center"/>
          </w:tcPr>
          <w:p w14:paraId="6811260C" w14:textId="5F67BDE6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E9161F" w:rsidRPr="009071AB" w14:paraId="79006D30" w14:textId="77777777">
        <w:trPr>
          <w:trHeight w:val="289"/>
        </w:trPr>
        <w:tc>
          <w:tcPr>
            <w:tcW w:w="450" w:type="dxa"/>
            <w:vAlign w:val="center"/>
          </w:tcPr>
          <w:p w14:paraId="58556EB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60866B54" w14:textId="447DF76C" w:rsidR="00E9161F" w:rsidRPr="00C152DC" w:rsidRDefault="007F0A54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18" w:name="CAPTION_COW_FOULING_FACTOR"/>
            <w:r>
              <w:rPr>
                <w:rFonts w:ascii="Arial" w:hAnsi="Arial" w:cs="Arial"/>
                <w:sz w:val="20"/>
                <w:szCs w:val="20"/>
              </w:rPr>
              <w:t>Cooling water fouling factor</w:t>
            </w:r>
          </w:p>
        </w:tc>
        <w:tc>
          <w:tcPr>
            <w:tcW w:w="1260" w:type="dxa"/>
            <w:vAlign w:val="center"/>
          </w:tcPr>
          <w:p w14:paraId="1FD05C78" w14:textId="5267C7C1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m² hr °C/kcal</w:t>
            </w:r>
          </w:p>
        </w:tc>
        <w:tc>
          <w:tcPr>
            <w:tcW w:w="3060" w:type="dxa"/>
            <w:vAlign w:val="center"/>
          </w:tcPr>
          <w:p w14:paraId="1778311A" w14:textId="7A8BA992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0.00005</w:t>
            </w:r>
          </w:p>
        </w:tc>
      </w:tr>
      <w:tr w:rsidR="00E9161F" w:rsidRPr="009071AB" w14:paraId="52074A9E" w14:textId="77777777">
        <w:trPr>
          <w:trHeight w:val="289"/>
        </w:trPr>
        <w:tc>
          <w:tcPr>
            <w:tcW w:w="450" w:type="dxa"/>
            <w:vAlign w:val="center"/>
          </w:tcPr>
          <w:p w14:paraId="2069B3DD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225EEA5" w14:textId="61F7D092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9" w:name="CAPTION_COW_MAX_WORKING_PRESSURE"/>
            <w:r>
              <w:rPr>
                <w:rFonts w:ascii="Arial" w:hAnsi="Arial" w:cs="Arial"/>
                <w:sz w:val="20"/>
                <w:szCs w:val="20"/>
              </w:rPr>
              <w:t>Maximum working pressure</w:t>
            </w:r>
          </w:p>
        </w:tc>
        <w:tc>
          <w:tcPr>
            <w:tcW w:w="1260" w:type="dxa"/>
            <w:vAlign w:val="center"/>
          </w:tcPr>
          <w:p w14:paraId="5440DCBF" w14:textId="65395A40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kg/cm²(g)</w:t>
            </w:r>
          </w:p>
        </w:tc>
        <w:tc>
          <w:tcPr>
            <w:tcW w:w="3060" w:type="dxa"/>
            <w:vAlign w:val="center"/>
          </w:tcPr>
          <w:p w14:paraId="57617D0D" w14:textId="574E207A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2E4944" w:rsidRPr="009071AB" w14:paraId="1E805328" w14:textId="77777777" w:rsidTr="0072617A">
        <w:trPr>
          <w:trHeight w:val="289"/>
        </w:trPr>
        <w:tc>
          <w:tcPr>
            <w:tcW w:w="8640" w:type="dxa"/>
            <w:gridSpan w:val="4"/>
            <w:vAlign w:val="center"/>
          </w:tcPr>
          <w:p w14:paraId="69348287" w14:textId="77777777" w:rsidR="002E4944" w:rsidRDefault="002E494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152DC" w:rsidRPr="00C152DC" w14:paraId="660A8FCE" w14:textId="77777777">
        <w:trPr>
          <w:trHeight w:val="288"/>
        </w:trPr>
        <w:tc>
          <w:tcPr>
            <w:tcW w:w="450" w:type="dxa"/>
            <w:shd w:val="pct15" w:color="auto" w:fill="FFFFFF"/>
            <w:vAlign w:val="center"/>
          </w:tcPr>
          <w:p w14:paraId="169DD08B" w14:textId="7D3431A2" w:rsidR="00C152DC" w:rsidRPr="00C152DC" w:rsidRDefault="00FF19A7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br w:type="page"/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3F561FB1" w14:textId="54A9D17F" w:rsidR="00C152DC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0" w:name="CAPTION_STEAM_CIRCUIT"/>
            <w:r>
              <w:rPr>
                <w:rFonts w:ascii="Arial" w:hAnsi="Arial" w:cs="Arial"/>
                <w:b/>
                <w:sz w:val="20"/>
                <w:szCs w:val="20"/>
              </w:rPr>
              <w:t>Hot Water Circuit</w:t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403246" w:rsidRPr="00C152DC" w14:paraId="38706A09" w14:textId="77777777">
        <w:trPr>
          <w:trHeight w:val="288"/>
        </w:trPr>
        <w:tc>
          <w:tcPr>
            <w:tcW w:w="450" w:type="dxa"/>
            <w:vAlign w:val="center"/>
          </w:tcPr>
          <w:p w14:paraId="4CB0712C" w14:textId="77777777" w:rsidR="00403246" w:rsidRPr="00C152DC" w:rsidRDefault="00403246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7F271A3" w14:textId="513B29C1" w:rsidR="00403246" w:rsidRDefault="00403246" w:rsidP="004032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Heat Input</w:t>
            </w:r>
          </w:p>
        </w:tc>
        <w:tc>
          <w:tcPr>
            <w:tcW w:w="1260" w:type="dxa"/>
            <w:vAlign w:val="center"/>
          </w:tcPr>
          <w:p w14:paraId="1AFE4D17" w14:textId="523401C6" w:rsidR="00403246" w:rsidRDefault="00403246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kcal/Hr</w:t>
            </w:r>
          </w:p>
        </w:tc>
        <w:tc>
          <w:tcPr>
            <w:tcW w:w="3060" w:type="dxa"/>
            <w:vAlign w:val="center"/>
          </w:tcPr>
          <w:p w14:paraId="28E01AC9" w14:textId="7BB245C8" w:rsidR="00403246" w:rsidRDefault="00403246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159454.4</w:t>
            </w:r>
          </w:p>
        </w:tc>
      </w:tr>
      <w:tr w:rsidR="00D52863" w:rsidRPr="00C152DC" w14:paraId="346BFF8C" w14:textId="77777777">
        <w:trPr>
          <w:trHeight w:val="288"/>
        </w:trPr>
        <w:tc>
          <w:tcPr>
            <w:tcW w:w="450" w:type="dxa"/>
            <w:vAlign w:val="center"/>
          </w:tcPr>
          <w:p w14:paraId="3E3BCF1E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785805A" w14:textId="61CA0574" w:rsidR="00D52863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Hot water flow</w:t>
            </w:r>
          </w:p>
        </w:tc>
        <w:tc>
          <w:tcPr>
            <w:tcW w:w="1260" w:type="dxa"/>
            <w:vAlign w:val="center"/>
          </w:tcPr>
          <w:p w14:paraId="7799B6FD" w14:textId="12C0DD7F" w:rsidR="00D52863" w:rsidRPr="00C152DC" w:rsidRDefault="00D5286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m³/hr</w:t>
            </w:r>
          </w:p>
        </w:tc>
        <w:tc>
          <w:tcPr>
            <w:tcW w:w="3060" w:type="dxa"/>
            <w:vAlign w:val="center"/>
          </w:tcPr>
          <w:p w14:paraId="5F0DEDE3" w14:textId="2DEC4B37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</w:tr>
      <w:tr w:rsidR="00D52863" w:rsidRPr="00C152DC" w14:paraId="2FE1EFED" w14:textId="77777777">
        <w:trPr>
          <w:trHeight w:val="288"/>
        </w:trPr>
        <w:tc>
          <w:tcPr>
            <w:tcW w:w="450" w:type="dxa"/>
            <w:vAlign w:val="center"/>
          </w:tcPr>
          <w:p w14:paraId="2E376EC9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FA1CF17" w14:textId="055A1F30" w:rsidR="00D52863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Hot water inlet temperature</w:t>
            </w:r>
          </w:p>
        </w:tc>
        <w:tc>
          <w:tcPr>
            <w:tcW w:w="1260" w:type="dxa"/>
            <w:vAlign w:val="center"/>
          </w:tcPr>
          <w:p w14:paraId="1D92766E" w14:textId="113C924D" w:rsidR="00D52863" w:rsidRPr="00C152DC" w:rsidRDefault="00772B6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3060" w:type="dxa"/>
            <w:vAlign w:val="center"/>
          </w:tcPr>
          <w:p w14:paraId="16D621F8" w14:textId="1D91D43E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150</w:t>
            </w:r>
          </w:p>
        </w:tc>
      </w:tr>
      <w:tr w:rsidR="00D52863" w:rsidRPr="00C152DC" w14:paraId="490B0281" w14:textId="77777777">
        <w:trPr>
          <w:trHeight w:val="288"/>
        </w:trPr>
        <w:tc>
          <w:tcPr>
            <w:tcW w:w="450" w:type="dxa"/>
            <w:vAlign w:val="center"/>
          </w:tcPr>
          <w:p w14:paraId="09BE1FDB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DD8D658" w14:textId="440EFCAC" w:rsidR="00D52863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Hot water outlet temperature</w:t>
            </w:r>
          </w:p>
        </w:tc>
        <w:tc>
          <w:tcPr>
            <w:tcW w:w="1260" w:type="dxa"/>
            <w:vAlign w:val="center"/>
          </w:tcPr>
          <w:p w14:paraId="62A3DA3D" w14:textId="7581E0CB" w:rsidR="00D52863" w:rsidRPr="00C152DC" w:rsidRDefault="00D66352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3060" w:type="dxa"/>
            <w:vAlign w:val="center"/>
          </w:tcPr>
          <w:p w14:paraId="42F8420F" w14:textId="13ACC08F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140</w:t>
            </w:r>
          </w:p>
        </w:tc>
      </w:tr>
      <w:tr w:rsidR="0005321D" w:rsidRPr="00C152DC" w14:paraId="2B989D79" w14:textId="77777777">
        <w:trPr>
          <w:trHeight w:val="288"/>
        </w:trPr>
        <w:tc>
          <w:tcPr>
            <w:tcW w:w="450" w:type="dxa"/>
            <w:vAlign w:val="center"/>
          </w:tcPr>
          <w:p w14:paraId="466BEC86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355DAC78" w14:textId="1F6ECF1C" w:rsidR="0005321D" w:rsidRPr="00C152DC" w:rsidRDefault="00F04ED1" w:rsidP="00D52863">
            <w:pPr>
              <w:rPr>
                <w:rFonts w:ascii="Arial" w:hAnsi="Arial" w:cs="Arial"/>
                <w:sz w:val="20"/>
                <w:szCs w:val="20"/>
              </w:rPr>
            </w:pPr>
            <w:bookmarkStart w:id="21" w:name="CAPTION_COND_DRAIN_PRESSURE"/>
            <w:r>
              <w:rPr>
                <w:rFonts w:ascii="Arial" w:hAnsi="Arial" w:cs="Arial"/>
                <w:sz w:val="20"/>
                <w:szCs w:val="20"/>
              </w:rPr>
              <w:t>Generator passes</w:t>
            </w:r>
          </w:p>
        </w:tc>
        <w:tc>
          <w:tcPr>
            <w:tcW w:w="1260" w:type="dxa"/>
            <w:vAlign w:val="center"/>
          </w:tcPr>
          <w:p w14:paraId="65AE3EA0" w14:textId="622B522E" w:rsidR="0005321D" w:rsidRPr="00C152DC" w:rsidRDefault="00D5286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3060" w:type="dxa"/>
            <w:vAlign w:val="center"/>
          </w:tcPr>
          <w:p w14:paraId="68A56174" w14:textId="5BC3A9DF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05321D" w:rsidRPr="00C152DC" w14:paraId="627F90D0" w14:textId="77777777">
        <w:trPr>
          <w:trHeight w:val="288"/>
        </w:trPr>
        <w:tc>
          <w:tcPr>
            <w:tcW w:w="450" w:type="dxa"/>
            <w:vAlign w:val="center"/>
          </w:tcPr>
          <w:p w14:paraId="18DDE7E0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41549B4" w14:textId="730FBA23" w:rsidR="0005321D" w:rsidRPr="00C152DC" w:rsidRDefault="00F04ED1" w:rsidP="00D52863">
            <w:pPr>
              <w:rPr>
                <w:rFonts w:ascii="Arial" w:hAnsi="Arial" w:cs="Arial"/>
                <w:sz w:val="20"/>
                <w:szCs w:val="20"/>
              </w:rPr>
            </w:pPr>
            <w:bookmarkStart w:id="22" w:name="CAPTION_CONNECTION_INLET"/>
            <w:r>
              <w:rPr>
                <w:rFonts w:ascii="Arial" w:hAnsi="Arial" w:cs="Arial"/>
                <w:sz w:val="20"/>
                <w:szCs w:val="20"/>
              </w:rPr>
              <w:t>Hot water circuit pressure loss</w:t>
            </w:r>
          </w:p>
        </w:tc>
        <w:tc>
          <w:tcPr>
            <w:tcW w:w="1260" w:type="dxa"/>
            <w:vAlign w:val="center"/>
          </w:tcPr>
          <w:p w14:paraId="0FB94341" w14:textId="2E11525E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mLC</w:t>
            </w:r>
          </w:p>
        </w:tc>
        <w:tc>
          <w:tcPr>
            <w:tcW w:w="3060" w:type="dxa"/>
            <w:vAlign w:val="center"/>
          </w:tcPr>
          <w:p w14:paraId="5155C551" w14:textId="706970F2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</w:t>
            </w:r>
          </w:p>
        </w:tc>
      </w:tr>
      <w:tr w:rsidR="0005321D" w:rsidRPr="00C152DC" w14:paraId="4DBF3C85" w14:textId="77777777">
        <w:trPr>
          <w:trHeight w:val="288"/>
        </w:trPr>
        <w:tc>
          <w:tcPr>
            <w:tcW w:w="450" w:type="dxa"/>
            <w:vAlign w:val="center"/>
          </w:tcPr>
          <w:p w14:paraId="52E353FA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7619848B" w14:textId="38984531" w:rsidR="0005321D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3" w:name="CAPTION_CONNECTION_DRAIN"/>
            <w:r>
              <w:rPr>
                <w:rFonts w:ascii="Arial" w:hAnsi="Arial" w:cs="Arial"/>
                <w:sz w:val="20"/>
                <w:szCs w:val="20"/>
              </w:rPr>
              <w:t>Hot water connection diameter</w:t>
            </w:r>
          </w:p>
        </w:tc>
        <w:tc>
          <w:tcPr>
            <w:tcW w:w="1260" w:type="dxa"/>
            <w:vAlign w:val="center"/>
          </w:tcPr>
          <w:p w14:paraId="4BFEC9D2" w14:textId="6481A95E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</w:t>
            </w:r>
          </w:p>
        </w:tc>
        <w:tc>
          <w:tcPr>
            <w:tcW w:w="3060" w:type="dxa"/>
            <w:vAlign w:val="center"/>
          </w:tcPr>
          <w:p w14:paraId="08916AEA" w14:textId="44A33707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</w:tr>
      <w:tr w:rsidR="00AA5EFF" w:rsidRPr="00C152DC" w14:paraId="59543ADA" w14:textId="77777777">
        <w:trPr>
          <w:trHeight w:val="288"/>
        </w:trPr>
        <w:tc>
          <w:tcPr>
            <w:tcW w:w="450" w:type="dxa"/>
            <w:vAlign w:val="center"/>
          </w:tcPr>
          <w:p w14:paraId="69E78E16" w14:textId="77777777" w:rsidR="00AA5EFF" w:rsidRPr="00C152DC" w:rsidRDefault="00AA5EFF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7342D215" w14:textId="0F62A114" w:rsidR="00AA5EFF" w:rsidRDefault="00AA5EFF" w:rsidP="009344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Maximum working pressure</w:t>
            </w:r>
          </w:p>
        </w:tc>
        <w:tc>
          <w:tcPr>
            <w:tcW w:w="1260" w:type="dxa"/>
            <w:vAlign w:val="center"/>
          </w:tcPr>
          <w:p w14:paraId="658265A4" w14:textId="1066F77E" w:rsidR="00AA5EFF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kg/cm²(g)</w:t>
            </w:r>
          </w:p>
        </w:tc>
        <w:tc>
          <w:tcPr>
            <w:tcW w:w="3060" w:type="dxa"/>
            <w:vAlign w:val="center"/>
          </w:tcPr>
          <w:p w14:paraId="568221B7" w14:textId="57B4ACD2" w:rsidR="00AA5EFF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14337B" w:rsidRPr="00C152DC" w14:paraId="38C93696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296F958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0BE2FB2" w14:textId="77777777">
        <w:trPr>
          <w:trHeight w:val="288"/>
        </w:trPr>
        <w:tc>
          <w:tcPr>
            <w:tcW w:w="450" w:type="dxa"/>
            <w:shd w:val="pct15" w:color="auto" w:fill="FFFFFF"/>
            <w:vAlign w:val="center"/>
          </w:tcPr>
          <w:p w14:paraId="1A3FF5B5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22C1D2BC" w14:textId="7EFBEAFC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4" w:name="CAPTION_ELECTRICAL_DATA"/>
            <w:r>
              <w:rPr>
                <w:rFonts w:ascii="Arial" w:hAnsi="Arial" w:cs="Arial"/>
                <w:b/>
                <w:sz w:val="20"/>
                <w:szCs w:val="20"/>
              </w:rPr>
              <w:t>Electrical Data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14337B" w:rsidRPr="00C152DC" w14:paraId="55729D12" w14:textId="77777777">
        <w:trPr>
          <w:trHeight w:val="288"/>
        </w:trPr>
        <w:tc>
          <w:tcPr>
            <w:tcW w:w="450" w:type="dxa"/>
            <w:vAlign w:val="center"/>
          </w:tcPr>
          <w:p w14:paraId="1B387863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06F34B2" w14:textId="5EB6BEEB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5" w:name="CAPTION_POWER_SUPPLY"/>
            <w:r>
              <w:rPr>
                <w:rFonts w:ascii="Arial" w:hAnsi="Arial" w:cs="Arial"/>
                <w:sz w:val="20"/>
                <w:szCs w:val="20"/>
              </w:rPr>
              <w:t>Power supply</w:t>
            </w:r>
          </w:p>
        </w:tc>
        <w:tc>
          <w:tcPr>
            <w:tcW w:w="1260" w:type="dxa"/>
            <w:vAlign w:val="center"/>
          </w:tcPr>
          <w:p w14:paraId="254587FD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777EC5AE" w14:textId="2EB22A81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460 V( ±10%), 60 Hz (±5%), 3 Phase+N</w:t>
            </w:r>
          </w:p>
        </w:tc>
      </w:tr>
      <w:tr w:rsidR="0014337B" w:rsidRPr="00C152DC" w14:paraId="22C33DAD" w14:textId="77777777">
        <w:trPr>
          <w:trHeight w:val="288"/>
        </w:trPr>
        <w:tc>
          <w:tcPr>
            <w:tcW w:w="450" w:type="dxa"/>
            <w:vAlign w:val="center"/>
          </w:tcPr>
          <w:p w14:paraId="290094E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3870" w:type="dxa"/>
            <w:vAlign w:val="center"/>
          </w:tcPr>
          <w:p w14:paraId="165E3CB0" w14:textId="0C5EEE43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6" w:name="CAPTION_POWER_CONSUMPTION"/>
            <w:r>
              <w:rPr>
                <w:rFonts w:ascii="Arial" w:hAnsi="Arial" w:cs="Arial"/>
                <w:sz w:val="20"/>
                <w:szCs w:val="20"/>
              </w:rPr>
              <w:t>Power consumption</w:t>
            </w:r>
          </w:p>
        </w:tc>
        <w:tc>
          <w:tcPr>
            <w:tcW w:w="1260" w:type="dxa"/>
            <w:vAlign w:val="center"/>
          </w:tcPr>
          <w:p w14:paraId="384AF7B1" w14:textId="64DA88C2" w:rsidR="0014337B" w:rsidRPr="00C152DC" w:rsidRDefault="00FE7DB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7DB8">
              <w:rPr>
                <w:rFonts w:ascii="Arial" w:hAnsi="Arial" w:cs="Arial"/>
                <w:sz w:val="20"/>
                <w:szCs w:val="20"/>
              </w:rPr>
              <w:t>kVA</w:t>
            </w:r>
          </w:p>
        </w:tc>
        <w:tc>
          <w:tcPr>
            <w:tcW w:w="3060" w:type="dxa"/>
            <w:vAlign w:val="center"/>
          </w:tcPr>
          <w:p w14:paraId="2F0D0D48" w14:textId="38A9DF75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14337B" w:rsidRPr="00C152DC" w14:paraId="41DD1230" w14:textId="77777777">
        <w:trPr>
          <w:trHeight w:val="288"/>
        </w:trPr>
        <w:tc>
          <w:tcPr>
            <w:tcW w:w="450" w:type="dxa"/>
            <w:vAlign w:val="center"/>
          </w:tcPr>
          <w:p w14:paraId="3721EA5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2B28EDCB" w14:textId="3A9C3B59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7" w:name="CAPTION_ABSO_PUMP_RATING"/>
            <w:r>
              <w:rPr>
                <w:rFonts w:ascii="Arial" w:hAnsi="Arial" w:cs="Arial"/>
                <w:sz w:val="20"/>
                <w:szCs w:val="20"/>
              </w:rPr>
              <w:t>Absorbent pump rating</w:t>
            </w:r>
          </w:p>
        </w:tc>
        <w:tc>
          <w:tcPr>
            <w:tcW w:w="1260" w:type="dxa"/>
            <w:vAlign w:val="center"/>
          </w:tcPr>
          <w:p w14:paraId="5C374FD3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3060" w:type="dxa"/>
            <w:vAlign w:val="center"/>
          </w:tcPr>
          <w:p w14:paraId="50FE2BA4" w14:textId="53158AD9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28" w:name="VALUE_ABSO_PUMP_RATING"/>
            <w:r>
              <w:rPr>
                <w:rFonts w:ascii="Arial" w:hAnsi="Arial" w:cs="Arial"/>
                <w:sz w:val="20"/>
                <w:szCs w:val="20"/>
              </w:rPr>
              <w:t>1.1 (3.4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28"/>
          </w:p>
        </w:tc>
      </w:tr>
      <w:tr w:rsidR="0014337B" w:rsidRPr="00C152DC" w14:paraId="0E9B27DD" w14:textId="77777777">
        <w:trPr>
          <w:trHeight w:val="288"/>
        </w:trPr>
        <w:tc>
          <w:tcPr>
            <w:tcW w:w="450" w:type="dxa"/>
            <w:vAlign w:val="center"/>
          </w:tcPr>
          <w:p w14:paraId="590F8C9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44912577" w14:textId="45626B8E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9" w:name="CAPTION_REFR_PUMP_RATING"/>
            <w:r>
              <w:rPr>
                <w:rFonts w:ascii="Arial" w:hAnsi="Arial" w:cs="Arial"/>
                <w:sz w:val="20"/>
                <w:szCs w:val="20"/>
              </w:rPr>
              <w:t>Refrigerant pump rating</w:t>
            </w:r>
          </w:p>
        </w:tc>
        <w:tc>
          <w:tcPr>
            <w:tcW w:w="1260" w:type="dxa"/>
            <w:vAlign w:val="center"/>
          </w:tcPr>
          <w:p w14:paraId="0F57314E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3060" w:type="dxa"/>
            <w:vAlign w:val="center"/>
          </w:tcPr>
          <w:p w14:paraId="1F0B4678" w14:textId="5025E025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0" w:name="VALUE_REFR_PUMP_RATING"/>
            <w:r>
              <w:rPr>
                <w:rFonts w:ascii="Arial" w:hAnsi="Arial" w:cs="Arial"/>
                <w:sz w:val="20"/>
                <w:szCs w:val="20"/>
              </w:rPr>
              <w:t>0.2 (1.1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0"/>
          </w:p>
        </w:tc>
      </w:tr>
      <w:tr w:rsidR="0014337B" w:rsidRPr="00C152DC" w14:paraId="48572316" w14:textId="77777777">
        <w:trPr>
          <w:trHeight w:val="288"/>
        </w:trPr>
        <w:tc>
          <w:tcPr>
            <w:tcW w:w="450" w:type="dxa"/>
            <w:vAlign w:val="center"/>
          </w:tcPr>
          <w:p w14:paraId="7154FA96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41E3A43" w14:textId="1E41C2A7" w:rsidR="0014337B" w:rsidRPr="00C152DC" w:rsidRDefault="00FE7DB8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1" w:name="CAPTION_VACU_PUMP_RATING"/>
            <w:r>
              <w:rPr>
                <w:rFonts w:ascii="Arial" w:hAnsi="Arial" w:cs="Arial"/>
                <w:sz w:val="20"/>
                <w:szCs w:val="20"/>
              </w:rPr>
              <w:t>Vacuum pump rating</w:t>
            </w:r>
          </w:p>
        </w:tc>
        <w:tc>
          <w:tcPr>
            <w:tcW w:w="1260" w:type="dxa"/>
            <w:vAlign w:val="center"/>
          </w:tcPr>
          <w:p w14:paraId="76ADFA3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3060" w:type="dxa"/>
            <w:vAlign w:val="center"/>
          </w:tcPr>
          <w:p w14:paraId="0B654D67" w14:textId="2A71EE14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2" w:name="VALUE_VACU_PUMP_RATING"/>
            <w:r>
              <w:rPr>
                <w:rFonts w:ascii="Arial" w:hAnsi="Arial" w:cs="Arial"/>
                <w:sz w:val="20"/>
                <w:szCs w:val="20"/>
              </w:rPr>
              <w:t xml:space="preserve">0.75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(1.8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2"/>
          </w:p>
        </w:tc>
      </w:tr>
      <w:tr w:rsidR="00124E50" w:rsidRPr="00C152DC" w14:paraId="0D4D5B10" w14:textId="77777777">
        <w:trPr>
          <w:trHeight w:val="288"/>
        </w:trPr>
        <w:tc>
          <w:tcPr>
            <w:tcW w:w="450" w:type="dxa"/>
            <w:vAlign w:val="center"/>
          </w:tcPr>
          <w:p w14:paraId="40B12584" w14:textId="6BAB3C4B" w:rsidR="00124E50" w:rsidRPr="00C152DC" w:rsidRDefault="00124E50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6.</w:t>
            </w:r>
          </w:p>
        </w:tc>
        <w:tc>
          <w:tcPr>
            <w:tcW w:w="3870" w:type="dxa"/>
            <w:vAlign w:val="center"/>
          </w:tcPr>
          <w:p w14:paraId="66F91C28" w14:textId="2334EE07" w:rsidR="00124E50" w:rsidRDefault="00124E50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MOP</w:t>
            </w:r>
          </w:p>
        </w:tc>
        <w:tc>
          <w:tcPr>
            <w:tcW w:w="1260" w:type="dxa"/>
            <w:vAlign w:val="center"/>
          </w:tcPr>
          <w:p w14:paraId="7DBA1740" w14:textId="77777777" w:rsidR="00124E50" w:rsidRPr="00C152DC" w:rsidRDefault="00124E50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671AE197" w14:textId="7448216B" w:rsidR="00124E50" w:rsidRDefault="00124E50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124E50" w:rsidRPr="00C152DC" w14:paraId="4D3C19D4" w14:textId="77777777">
        <w:trPr>
          <w:trHeight w:val="288"/>
        </w:trPr>
        <w:tc>
          <w:tcPr>
            <w:tcW w:w="450" w:type="dxa"/>
            <w:vAlign w:val="center"/>
          </w:tcPr>
          <w:p w14:paraId="0BFD5816" w14:textId="15B7B7C1" w:rsidR="00124E50" w:rsidRDefault="00124E50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870" w:type="dxa"/>
            <w:vAlign w:val="center"/>
          </w:tcPr>
          <w:p w14:paraId="1128EEEE" w14:textId="44112381" w:rsidR="00124E50" w:rsidRDefault="00124E50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MCA</w:t>
            </w:r>
          </w:p>
        </w:tc>
        <w:tc>
          <w:tcPr>
            <w:tcW w:w="1260" w:type="dxa"/>
            <w:vAlign w:val="center"/>
          </w:tcPr>
          <w:p w14:paraId="6A62D702" w14:textId="77777777" w:rsidR="00124E50" w:rsidRPr="00C152DC" w:rsidRDefault="00124E50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6CDF4A8E" w14:textId="6F21E1F5" w:rsidR="00124E50" w:rsidRDefault="00124E50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14337B" w:rsidRPr="00C152DC" w14:paraId="15143A2E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1E9E572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F7C0B08" w14:textId="77777777">
        <w:trPr>
          <w:trHeight w:val="288"/>
        </w:trPr>
        <w:tc>
          <w:tcPr>
            <w:tcW w:w="450" w:type="dxa"/>
            <w:shd w:val="pct15" w:color="auto" w:fill="FFFFFF"/>
            <w:vAlign w:val="center"/>
          </w:tcPr>
          <w:p w14:paraId="4408C28A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E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1F1BFB15" w14:textId="3CA6A9A3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4" w:name="CAPTION_PHYSICAL_DATA"/>
            <w:r>
              <w:rPr>
                <w:rFonts w:ascii="Arial" w:hAnsi="Arial" w:cs="Arial"/>
                <w:b/>
                <w:sz w:val="20"/>
                <w:szCs w:val="20"/>
              </w:rPr>
              <w:t>Physical Data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2E145B4D" w14:textId="77777777">
        <w:trPr>
          <w:trHeight w:val="288"/>
        </w:trPr>
        <w:tc>
          <w:tcPr>
            <w:tcW w:w="450" w:type="dxa"/>
            <w:vAlign w:val="center"/>
          </w:tcPr>
          <w:p w14:paraId="24BFE070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7011FACE" w14:textId="5C63A16D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5" w:name="CAPTION_LENGTH"/>
            <w:r>
              <w:rPr>
                <w:rFonts w:ascii="Arial" w:hAnsi="Arial" w:cs="Arial"/>
                <w:sz w:val="20"/>
                <w:szCs w:val="20"/>
              </w:rPr>
              <w:t>Length</w:t>
            </w:r>
          </w:p>
        </w:tc>
        <w:tc>
          <w:tcPr>
            <w:tcW w:w="1260" w:type="dxa"/>
            <w:vAlign w:val="center"/>
          </w:tcPr>
          <w:p w14:paraId="7CCFB408" w14:textId="53CC70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3060" w:type="dxa"/>
            <w:vAlign w:val="center"/>
          </w:tcPr>
          <w:p w14:paraId="473A9935" w14:textId="2E75F5D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2800</w:t>
            </w:r>
          </w:p>
        </w:tc>
      </w:tr>
      <w:tr w:rsidR="0014337B" w:rsidRPr="00C152DC" w14:paraId="4B89D136" w14:textId="77777777">
        <w:trPr>
          <w:trHeight w:val="288"/>
        </w:trPr>
        <w:tc>
          <w:tcPr>
            <w:tcW w:w="450" w:type="dxa"/>
            <w:vAlign w:val="center"/>
          </w:tcPr>
          <w:p w14:paraId="5DFF52AA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27133EB8" w14:textId="4C4CB5C4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6" w:name="CAPTION_WIDTH"/>
            <w:r>
              <w:rPr>
                <w:rFonts w:ascii="Arial" w:hAnsi="Arial" w:cs="Arial"/>
                <w:sz w:val="20"/>
                <w:szCs w:val="20"/>
              </w:rPr>
              <w:t>Width</w:t>
            </w:r>
          </w:p>
        </w:tc>
        <w:tc>
          <w:tcPr>
            <w:tcW w:w="1260" w:type="dxa"/>
            <w:vAlign w:val="center"/>
          </w:tcPr>
          <w:p w14:paraId="2859CF18" w14:textId="7CDE53D7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3060" w:type="dxa"/>
            <w:vAlign w:val="center"/>
          </w:tcPr>
          <w:p w14:paraId="186A92AE" w14:textId="296EED57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1450</w:t>
            </w:r>
          </w:p>
        </w:tc>
      </w:tr>
      <w:tr w:rsidR="0014337B" w:rsidRPr="00C152DC" w14:paraId="05587867" w14:textId="77777777">
        <w:trPr>
          <w:trHeight w:val="288"/>
        </w:trPr>
        <w:tc>
          <w:tcPr>
            <w:tcW w:w="450" w:type="dxa"/>
            <w:vAlign w:val="center"/>
          </w:tcPr>
          <w:p w14:paraId="012BE0B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0B583C4D" w14:textId="34DDD1A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7" w:name="CAPTION_HEIGHT"/>
            <w:r>
              <w:rPr>
                <w:rFonts w:ascii="Arial" w:hAnsi="Arial" w:cs="Arial"/>
                <w:sz w:val="20"/>
                <w:szCs w:val="20"/>
              </w:rPr>
              <w:t>Height</w:t>
            </w:r>
          </w:p>
        </w:tc>
        <w:tc>
          <w:tcPr>
            <w:tcW w:w="1260" w:type="dxa"/>
            <w:vAlign w:val="center"/>
          </w:tcPr>
          <w:p w14:paraId="530E0075" w14:textId="22F03023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3060" w:type="dxa"/>
            <w:vAlign w:val="center"/>
          </w:tcPr>
          <w:p w14:paraId="5B346D78" w14:textId="0CECFD5D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2250</w:t>
            </w:r>
          </w:p>
        </w:tc>
      </w:tr>
      <w:tr w:rsidR="0014337B" w:rsidRPr="00C152DC" w14:paraId="1CE67853" w14:textId="77777777">
        <w:trPr>
          <w:trHeight w:val="288"/>
        </w:trPr>
        <w:tc>
          <w:tcPr>
            <w:tcW w:w="450" w:type="dxa"/>
            <w:vAlign w:val="center"/>
          </w:tcPr>
          <w:p w14:paraId="2E0FB8CC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2C31387C" w14:textId="6656212F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8" w:name="CAPTION_OPERATING_WEIGHT"/>
            <w:r>
              <w:rPr>
                <w:rFonts w:ascii="Arial" w:hAnsi="Arial" w:cs="Arial"/>
                <w:sz w:val="20"/>
                <w:szCs w:val="20"/>
              </w:rPr>
              <w:t>Operating weight</w:t>
            </w:r>
          </w:p>
        </w:tc>
        <w:tc>
          <w:tcPr>
            <w:tcW w:w="1260" w:type="dxa"/>
            <w:vAlign w:val="center"/>
          </w:tcPr>
          <w:p w14:paraId="7750C6BC" w14:textId="34096B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ton</w:t>
            </w:r>
          </w:p>
        </w:tc>
        <w:tc>
          <w:tcPr>
            <w:tcW w:w="3060" w:type="dxa"/>
            <w:vAlign w:val="center"/>
          </w:tcPr>
          <w:p w14:paraId="70E50465" w14:textId="34F1A6F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3.4</w:t>
            </w:r>
          </w:p>
        </w:tc>
      </w:tr>
      <w:tr w:rsidR="0014337B" w:rsidRPr="00C152DC" w14:paraId="4DF2088D" w14:textId="77777777">
        <w:trPr>
          <w:trHeight w:val="288"/>
        </w:trPr>
        <w:tc>
          <w:tcPr>
            <w:tcW w:w="450" w:type="dxa"/>
            <w:vAlign w:val="center"/>
          </w:tcPr>
          <w:p w14:paraId="50A2D5B4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11ED3428" w14:textId="3FBD54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9" w:name="CAPTION_DRY_WEIGHT"/>
            <w:r>
              <w:rPr>
                <w:rFonts w:ascii="Arial" w:hAnsi="Arial" w:cs="Arial"/>
                <w:sz w:val="20"/>
                <w:szCs w:val="20"/>
              </w:rPr>
              <w:t>Dry weight</w:t>
            </w:r>
          </w:p>
        </w:tc>
        <w:tc>
          <w:tcPr>
            <w:tcW w:w="1260" w:type="dxa"/>
            <w:vAlign w:val="center"/>
          </w:tcPr>
          <w:p w14:paraId="53F6AD3C" w14:textId="2741136B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ton</w:t>
            </w:r>
          </w:p>
        </w:tc>
        <w:tc>
          <w:tcPr>
            <w:tcW w:w="3060" w:type="dxa"/>
            <w:vAlign w:val="center"/>
          </w:tcPr>
          <w:p w14:paraId="3960B44F" w14:textId="0AADE915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2.9</w:t>
            </w:r>
          </w:p>
        </w:tc>
      </w:tr>
      <w:tr w:rsidR="0014337B" w:rsidRPr="00C152DC" w14:paraId="0D707FBC" w14:textId="77777777">
        <w:trPr>
          <w:trHeight w:val="288"/>
        </w:trPr>
        <w:tc>
          <w:tcPr>
            <w:tcW w:w="450" w:type="dxa"/>
            <w:vAlign w:val="center"/>
          </w:tcPr>
          <w:p w14:paraId="593ED87F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5B0460B8" w14:textId="0574DB3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0" w:name="CAPTION_SHIPPING_WEIGHT"/>
            <w:r>
              <w:rPr>
                <w:rFonts w:ascii="Arial" w:hAnsi="Arial" w:cs="Arial"/>
                <w:sz w:val="20"/>
                <w:szCs w:val="20"/>
              </w:rPr>
              <w:t>Shipping weight</w:t>
            </w:r>
          </w:p>
        </w:tc>
        <w:tc>
          <w:tcPr>
            <w:tcW w:w="1260" w:type="dxa"/>
            <w:vAlign w:val="center"/>
          </w:tcPr>
          <w:p w14:paraId="51FF51DA" w14:textId="7B109D55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ton</w:t>
            </w:r>
          </w:p>
        </w:tc>
        <w:tc>
          <w:tcPr>
            <w:tcW w:w="3060" w:type="dxa"/>
            <w:vAlign w:val="center"/>
          </w:tcPr>
          <w:p w14:paraId="4AF3FE52" w14:textId="71F21CD6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3.2</w:t>
            </w:r>
          </w:p>
        </w:tc>
      </w:tr>
      <w:tr w:rsidR="00763F47" w:rsidRPr="00C152DC" w14:paraId="76451474" w14:textId="77777777">
        <w:trPr>
          <w:trHeight w:val="288"/>
        </w:trPr>
        <w:tc>
          <w:tcPr>
            <w:tcW w:w="450" w:type="dxa"/>
            <w:vAlign w:val="center"/>
          </w:tcPr>
          <w:p w14:paraId="2FE11103" w14:textId="77777777" w:rsidR="00763F47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870" w:type="dxa"/>
            <w:vAlign w:val="center"/>
          </w:tcPr>
          <w:p w14:paraId="68565F07" w14:textId="25E1DA44" w:rsidR="00763F47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1" w:name="CAPTION_FLOODED_WEIGHT"/>
            <w:r>
              <w:rPr>
                <w:rFonts w:ascii="Arial" w:hAnsi="Arial" w:cs="Arial"/>
                <w:sz w:val="20"/>
                <w:szCs w:val="20"/>
              </w:rPr>
              <w:t>Flooded weight</w:t>
            </w:r>
          </w:p>
        </w:tc>
        <w:tc>
          <w:tcPr>
            <w:tcW w:w="1260" w:type="dxa"/>
            <w:vAlign w:val="center"/>
          </w:tcPr>
          <w:p w14:paraId="54887F8F" w14:textId="420ED4AC" w:rsidR="00763F47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ton</w:t>
            </w:r>
          </w:p>
        </w:tc>
        <w:tc>
          <w:tcPr>
            <w:tcW w:w="3060" w:type="dxa"/>
            <w:vAlign w:val="center"/>
          </w:tcPr>
          <w:p w14:paraId="13927FFF" w14:textId="03EC1353" w:rsidR="00763F47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4.8</w:t>
            </w:r>
          </w:p>
        </w:tc>
      </w:tr>
      <w:tr w:rsidR="0014337B" w:rsidRPr="00C152DC" w14:paraId="0EC601B0" w14:textId="77777777">
        <w:trPr>
          <w:trHeight w:val="288"/>
        </w:trPr>
        <w:tc>
          <w:tcPr>
            <w:tcW w:w="450" w:type="dxa"/>
            <w:vAlign w:val="center"/>
          </w:tcPr>
          <w:p w14:paraId="532E9688" w14:textId="77777777" w:rsidR="0014337B" w:rsidRPr="00C152DC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3D51CAEE" w14:textId="719571A1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2" w:name="CAPTION_TUBE_CLEANING_SPACE"/>
            <w:r>
              <w:rPr>
                <w:rFonts w:ascii="Arial" w:hAnsi="Arial" w:cs="Arial"/>
                <w:sz w:val="20"/>
                <w:szCs w:val="20"/>
              </w:rPr>
              <w:t>Tube cleaning space (any one side length-wise)</w:t>
            </w:r>
            <w:r w:rsidR="0014337B" w:rsidRPr="00C152D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vAlign w:val="center"/>
          </w:tcPr>
          <w:p w14:paraId="05E2D90B" w14:textId="3F572BF4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3060" w:type="dxa"/>
            <w:vAlign w:val="center"/>
          </w:tcPr>
          <w:p w14:paraId="6AAD2088" w14:textId="5F0E046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2700</w:t>
            </w:r>
          </w:p>
        </w:tc>
      </w:tr>
      <w:tr w:rsidR="0014337B" w:rsidRPr="00C152DC" w14:paraId="4C266640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D3B6F37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70484555" w14:textId="77777777">
        <w:trPr>
          <w:trHeight w:val="288"/>
        </w:trPr>
        <w:tc>
          <w:tcPr>
            <w:tcW w:w="450" w:type="dxa"/>
            <w:shd w:val="pct15" w:color="auto" w:fill="FFFFFF"/>
            <w:vAlign w:val="center"/>
          </w:tcPr>
          <w:p w14:paraId="782D73D9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F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02C23A6E" w14:textId="4A9C0126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3" w:name="CAPTION_TUBE_METALLURGY"/>
            <w:r>
              <w:rPr>
                <w:rFonts w:ascii="Arial" w:hAnsi="Arial" w:cs="Arial"/>
                <w:b/>
                <w:sz w:val="20"/>
                <w:szCs w:val="20"/>
              </w:rPr>
              <w:t>Tube Metallurgy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7704DF47" w14:textId="77777777">
        <w:trPr>
          <w:trHeight w:val="288"/>
        </w:trPr>
        <w:tc>
          <w:tcPr>
            <w:tcW w:w="450" w:type="dxa"/>
            <w:vAlign w:val="center"/>
          </w:tcPr>
          <w:p w14:paraId="1F98B0A4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3FBD3734" w14:textId="57BF98E9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4" w:name="CAPTION_EVAP_TUBE_MATERIAL"/>
            <w:r>
              <w:rPr>
                <w:rFonts w:ascii="Arial" w:hAnsi="Arial" w:cs="Arial"/>
                <w:sz w:val="20"/>
                <w:szCs w:val="20"/>
              </w:rPr>
              <w:t>Evaporator</w:t>
            </w:r>
          </w:p>
        </w:tc>
        <w:tc>
          <w:tcPr>
            <w:tcW w:w="1260" w:type="dxa"/>
            <w:vAlign w:val="center"/>
          </w:tcPr>
          <w:p w14:paraId="58FBA57F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4908F0A6" w14:textId="12C10C48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</w:tr>
      <w:tr w:rsidR="0014337B" w:rsidRPr="00C152DC" w14:paraId="34625007" w14:textId="77777777">
        <w:trPr>
          <w:trHeight w:val="288"/>
        </w:trPr>
        <w:tc>
          <w:tcPr>
            <w:tcW w:w="450" w:type="dxa"/>
            <w:vAlign w:val="center"/>
          </w:tcPr>
          <w:p w14:paraId="10F691D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5E46BADA" w14:textId="512051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5" w:name="CAPTION_ABSO_TUBE_MATERIAL"/>
            <w:r>
              <w:rPr>
                <w:rFonts w:ascii="Arial" w:hAnsi="Arial" w:cs="Arial"/>
                <w:sz w:val="20"/>
                <w:szCs w:val="20"/>
              </w:rPr>
              <w:t>Absorber tube material</w:t>
            </w:r>
          </w:p>
        </w:tc>
        <w:tc>
          <w:tcPr>
            <w:tcW w:w="1260" w:type="dxa"/>
            <w:vAlign w:val="center"/>
          </w:tcPr>
          <w:p w14:paraId="5A7B28CB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41D8C74B" w14:textId="66CFB59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Copper</w:t>
            </w:r>
          </w:p>
        </w:tc>
      </w:tr>
      <w:tr w:rsidR="0014337B" w:rsidRPr="00C152DC" w14:paraId="3527EF12" w14:textId="77777777">
        <w:trPr>
          <w:trHeight w:val="288"/>
        </w:trPr>
        <w:tc>
          <w:tcPr>
            <w:tcW w:w="450" w:type="dxa"/>
            <w:vAlign w:val="center"/>
          </w:tcPr>
          <w:p w14:paraId="3AA4F6D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59E1E7F" w14:textId="10099D72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6" w:name="CAPTION_COND_TUBE_MATERIAL"/>
            <w:r>
              <w:rPr>
                <w:rFonts w:ascii="Arial" w:hAnsi="Arial" w:cs="Arial"/>
                <w:sz w:val="20"/>
                <w:szCs w:val="20"/>
              </w:rPr>
              <w:t>Condenser tube material</w:t>
            </w:r>
          </w:p>
        </w:tc>
        <w:tc>
          <w:tcPr>
            <w:tcW w:w="1260" w:type="dxa"/>
            <w:vAlign w:val="center"/>
          </w:tcPr>
          <w:p w14:paraId="7E04D52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1A727CBC" w14:textId="4DEE937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Copper</w:t>
            </w:r>
          </w:p>
        </w:tc>
      </w:tr>
      <w:tr w:rsidR="002950BB" w:rsidRPr="00C152DC" w14:paraId="46120C86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80B56E9" w14:textId="77777777" w:rsidR="002950BB" w:rsidRPr="00C152DC" w:rsidRDefault="002950B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21B1B91" w14:textId="77777777" w:rsidR="002A2D9D" w:rsidRPr="002A2D9D" w:rsidRDefault="002A2D9D" w:rsidP="002A2D9D"/>
    <w:p w14:paraId="55E9DACD" w14:textId="05AE6C93" w:rsidR="00634DBC" w:rsidRDefault="00D70DBB" w:rsidP="00235E93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>Caption Notes</w:t>
      </w:r>
      <w:r w:rsidR="00634DBC">
        <w:rPr>
          <w:rFonts w:ascii="Arial" w:hAnsi="Arial" w:cs="Arial"/>
        </w:rPr>
        <w:t>:</w:t>
      </w:r>
    </w:p>
    <w:p w14:paraId="775D51C5" w14:textId="77777777" w:rsidR="00D70DBB" w:rsidRDefault="00D70DBB" w:rsidP="00235E93">
      <w:pPr>
        <w:pStyle w:val="HTMLPreformatted"/>
        <w:rPr>
          <w:rStyle w:val="o"/>
          <w:rFonts w:ascii="Consolas" w:hAnsi="Consolas"/>
          <w:color w:val="666666"/>
          <w:sz w:val="18"/>
          <w:szCs w:val="18"/>
        </w:rPr>
      </w:pP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1. This selection is valid for insulated chiller only.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2. For non-insulated chiller, the Capacity and Heat source consumption will vary.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3. Plant Room Temperature should be from +5 deg C to +45 deg C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4. Please contact Thermax representative / Office for customised specifications.</w:t>
      </w:r>
    </w:p>
    <w:p w14:paraId="144EB3DD" w14:textId="601CFC87" w:rsidR="0091762C" w:rsidRPr="005F5303" w:rsidRDefault="0091762C" w:rsidP="0091762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E6E5695" w14:textId="231186E3" w:rsidR="002066E1" w:rsidRPr="005F5303" w:rsidRDefault="002066E1" w:rsidP="00FD640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sectPr w:rsidR="002066E1" w:rsidRPr="005F5303">
      <w:headerReference w:type="default" r:id="rId8"/>
      <w:pgSz w:w="12240" w:h="15840"/>
      <w:pgMar w:top="1797" w:right="1797" w:bottom="1797" w:left="1797" w:header="578" w:footer="5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C7DCD7" w14:textId="77777777" w:rsidR="009B3594" w:rsidRDefault="009B3594">
      <w:r>
        <w:separator/>
      </w:r>
    </w:p>
  </w:endnote>
  <w:endnote w:type="continuationSeparator" w:id="0">
    <w:p w14:paraId="3DF8D1EE" w14:textId="77777777" w:rsidR="009B3594" w:rsidRDefault="009B3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183946" w14:textId="77777777" w:rsidR="009B3594" w:rsidRDefault="009B3594">
      <w:r>
        <w:separator/>
      </w:r>
    </w:p>
  </w:footnote>
  <w:footnote w:type="continuationSeparator" w:id="0">
    <w:p w14:paraId="25B2C5FA" w14:textId="77777777" w:rsidR="009B3594" w:rsidRDefault="009B35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D6FE08" w14:textId="20BB5C91" w:rsidR="002E4944" w:rsidRDefault="002E4944" w:rsidP="002E4944">
    <w:pPr>
      <w:pStyle w:val="Header"/>
      <w:jc w:val="right"/>
    </w:pPr>
    <w:r>
      <w:rPr>
        <w:rFonts w:ascii="Arial" w:hAnsi="Arial" w:cs="Arial"/>
        <w:b/>
        <w:caps/>
        <w:noProof/>
        <w:spacing w:val="-2"/>
        <w:sz w:val="22"/>
        <w:szCs w:val="22"/>
        <w:lang w:val="en-IN" w:eastAsia="en-IN"/>
      </w:rPr>
      <w:drawing>
        <wp:inline distT="0" distB="0" distL="0" distR="0" wp14:anchorId="4EDAE4F1" wp14:editId="3E8DC938">
          <wp:extent cx="444500" cy="552450"/>
          <wp:effectExtent l="0" t="0" r="0" b="0"/>
          <wp:docPr id="3" name="Picture 3" descr="C:\Users\sujith\Downloads\Thermax logo f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ujith\Downloads\Thermax logo fi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45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652C"/>
    <w:multiLevelType w:val="hybridMultilevel"/>
    <w:tmpl w:val="48A6764C"/>
    <w:lvl w:ilvl="0" w:tplc="4606B7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BC0B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6850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244F2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9C43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53E3F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7CA3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9857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FBC6A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3F1211"/>
    <w:multiLevelType w:val="multilevel"/>
    <w:tmpl w:val="8348F7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631E6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6B272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D4B6EB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B8B2DC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E4B03D9"/>
    <w:multiLevelType w:val="hybridMultilevel"/>
    <w:tmpl w:val="8348F7FA"/>
    <w:lvl w:ilvl="0" w:tplc="5E14AE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B16F6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0EC64A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D529F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E816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51A890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23664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A0E9F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56C9C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9B4329"/>
    <w:multiLevelType w:val="hybridMultilevel"/>
    <w:tmpl w:val="866A38AA"/>
    <w:lvl w:ilvl="0" w:tplc="94B8F9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9B21E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9C86F4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561D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803C3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B0010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96821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76BE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AAAE4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C3E217A"/>
    <w:multiLevelType w:val="hybridMultilevel"/>
    <w:tmpl w:val="977034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4812B9"/>
    <w:multiLevelType w:val="multilevel"/>
    <w:tmpl w:val="866A3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9AC3832"/>
    <w:multiLevelType w:val="multilevel"/>
    <w:tmpl w:val="48A676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9"/>
  </w:num>
  <w:num w:numId="9">
    <w:abstractNumId w:val="0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E00"/>
    <w:rsid w:val="00023546"/>
    <w:rsid w:val="0003670A"/>
    <w:rsid w:val="0005321D"/>
    <w:rsid w:val="000828C1"/>
    <w:rsid w:val="000B093D"/>
    <w:rsid w:val="000B277E"/>
    <w:rsid w:val="000D2F24"/>
    <w:rsid w:val="000D79B1"/>
    <w:rsid w:val="000F00A1"/>
    <w:rsid w:val="00124E50"/>
    <w:rsid w:val="0014337B"/>
    <w:rsid w:val="00155736"/>
    <w:rsid w:val="00174AEE"/>
    <w:rsid w:val="00191AFA"/>
    <w:rsid w:val="001B2916"/>
    <w:rsid w:val="001C1293"/>
    <w:rsid w:val="002066E1"/>
    <w:rsid w:val="00210E2B"/>
    <w:rsid w:val="002213AE"/>
    <w:rsid w:val="00235E93"/>
    <w:rsid w:val="00237B63"/>
    <w:rsid w:val="002536C3"/>
    <w:rsid w:val="0026736C"/>
    <w:rsid w:val="0027626D"/>
    <w:rsid w:val="00293F99"/>
    <w:rsid w:val="0029476E"/>
    <w:rsid w:val="002950BB"/>
    <w:rsid w:val="00295AAC"/>
    <w:rsid w:val="002A053D"/>
    <w:rsid w:val="002A2105"/>
    <w:rsid w:val="002A2D9D"/>
    <w:rsid w:val="002B43B8"/>
    <w:rsid w:val="002E4944"/>
    <w:rsid w:val="0030136B"/>
    <w:rsid w:val="0032691A"/>
    <w:rsid w:val="00342054"/>
    <w:rsid w:val="0034623C"/>
    <w:rsid w:val="003522C6"/>
    <w:rsid w:val="0035514C"/>
    <w:rsid w:val="003576D4"/>
    <w:rsid w:val="00362612"/>
    <w:rsid w:val="00376EBA"/>
    <w:rsid w:val="003E0D29"/>
    <w:rsid w:val="003E333A"/>
    <w:rsid w:val="004007DD"/>
    <w:rsid w:val="00403246"/>
    <w:rsid w:val="00420487"/>
    <w:rsid w:val="0043761F"/>
    <w:rsid w:val="00451FB1"/>
    <w:rsid w:val="004604E0"/>
    <w:rsid w:val="004772E8"/>
    <w:rsid w:val="004C5C1E"/>
    <w:rsid w:val="004F53BB"/>
    <w:rsid w:val="0052082A"/>
    <w:rsid w:val="005401DE"/>
    <w:rsid w:val="00577B25"/>
    <w:rsid w:val="00577D11"/>
    <w:rsid w:val="00595AF3"/>
    <w:rsid w:val="005F5303"/>
    <w:rsid w:val="00630875"/>
    <w:rsid w:val="00634DBC"/>
    <w:rsid w:val="006378BC"/>
    <w:rsid w:val="006C0A80"/>
    <w:rsid w:val="006F485B"/>
    <w:rsid w:val="006F67C3"/>
    <w:rsid w:val="00734CB0"/>
    <w:rsid w:val="007356C3"/>
    <w:rsid w:val="00736B11"/>
    <w:rsid w:val="00761BDB"/>
    <w:rsid w:val="0076374B"/>
    <w:rsid w:val="00763F47"/>
    <w:rsid w:val="00772B68"/>
    <w:rsid w:val="007C32B6"/>
    <w:rsid w:val="007C5CD3"/>
    <w:rsid w:val="007D0811"/>
    <w:rsid w:val="007E147E"/>
    <w:rsid w:val="007F0A54"/>
    <w:rsid w:val="007F4875"/>
    <w:rsid w:val="007F7940"/>
    <w:rsid w:val="008113EA"/>
    <w:rsid w:val="008229E1"/>
    <w:rsid w:val="00840005"/>
    <w:rsid w:val="0087053B"/>
    <w:rsid w:val="0087419F"/>
    <w:rsid w:val="008920B6"/>
    <w:rsid w:val="008B3C04"/>
    <w:rsid w:val="00901B9B"/>
    <w:rsid w:val="009071AB"/>
    <w:rsid w:val="0091762C"/>
    <w:rsid w:val="00923198"/>
    <w:rsid w:val="00934415"/>
    <w:rsid w:val="00946D00"/>
    <w:rsid w:val="009760E2"/>
    <w:rsid w:val="00992B38"/>
    <w:rsid w:val="009B3594"/>
    <w:rsid w:val="009B5DC3"/>
    <w:rsid w:val="009C414D"/>
    <w:rsid w:val="00A31AE3"/>
    <w:rsid w:val="00A54480"/>
    <w:rsid w:val="00A94F3E"/>
    <w:rsid w:val="00AA37B7"/>
    <w:rsid w:val="00AA5EFF"/>
    <w:rsid w:val="00AA6180"/>
    <w:rsid w:val="00AB3FCE"/>
    <w:rsid w:val="00AB69FA"/>
    <w:rsid w:val="00AD2956"/>
    <w:rsid w:val="00AD7D8E"/>
    <w:rsid w:val="00AE7743"/>
    <w:rsid w:val="00B200A4"/>
    <w:rsid w:val="00B224B7"/>
    <w:rsid w:val="00B445F8"/>
    <w:rsid w:val="00B67208"/>
    <w:rsid w:val="00B81B4F"/>
    <w:rsid w:val="00BB324A"/>
    <w:rsid w:val="00C03638"/>
    <w:rsid w:val="00C152DC"/>
    <w:rsid w:val="00C3442D"/>
    <w:rsid w:val="00C41982"/>
    <w:rsid w:val="00C73146"/>
    <w:rsid w:val="00C926A1"/>
    <w:rsid w:val="00CC421B"/>
    <w:rsid w:val="00CD2A35"/>
    <w:rsid w:val="00CD6E8D"/>
    <w:rsid w:val="00CE6CF2"/>
    <w:rsid w:val="00CF0F15"/>
    <w:rsid w:val="00D411AE"/>
    <w:rsid w:val="00D441D3"/>
    <w:rsid w:val="00D46822"/>
    <w:rsid w:val="00D52863"/>
    <w:rsid w:val="00D5383C"/>
    <w:rsid w:val="00D575D9"/>
    <w:rsid w:val="00D66352"/>
    <w:rsid w:val="00D67C8A"/>
    <w:rsid w:val="00D70DBB"/>
    <w:rsid w:val="00D73A2D"/>
    <w:rsid w:val="00D86654"/>
    <w:rsid w:val="00D94F62"/>
    <w:rsid w:val="00DA46E8"/>
    <w:rsid w:val="00DC7848"/>
    <w:rsid w:val="00E3412F"/>
    <w:rsid w:val="00E62905"/>
    <w:rsid w:val="00E740D3"/>
    <w:rsid w:val="00E81F46"/>
    <w:rsid w:val="00E826B5"/>
    <w:rsid w:val="00E879F5"/>
    <w:rsid w:val="00E9161F"/>
    <w:rsid w:val="00EA77FF"/>
    <w:rsid w:val="00EC67F6"/>
    <w:rsid w:val="00ED0E00"/>
    <w:rsid w:val="00ED2B37"/>
    <w:rsid w:val="00F04ED1"/>
    <w:rsid w:val="00F155B6"/>
    <w:rsid w:val="00F278C7"/>
    <w:rsid w:val="00F33C6D"/>
    <w:rsid w:val="00F35058"/>
    <w:rsid w:val="00F369B6"/>
    <w:rsid w:val="00F61F53"/>
    <w:rsid w:val="00F674FF"/>
    <w:rsid w:val="00F86A4C"/>
    <w:rsid w:val="00F90FA6"/>
    <w:rsid w:val="00FC72C3"/>
    <w:rsid w:val="00FD5BAB"/>
    <w:rsid w:val="00FD640F"/>
    <w:rsid w:val="00FE6A33"/>
    <w:rsid w:val="00FE7DB8"/>
    <w:rsid w:val="00FF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47FF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1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Thermax%20Cooling\SelectChill%205.1\templates\SteamS1_Seri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SteamS1_Series.dot</Template>
  <TotalTime>279</TotalTime>
  <Pages>3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TECHINAL SPECIFICATIONS: VAPOUR ABSORPTION MACHINE</vt:lpstr>
    </vt:vector>
  </TitlesOfParts>
  <Company>Thermax</Company>
  <LinksUpToDate>false</LinksUpToDate>
  <CharactersWithSpaces>3496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TECHINAL SPECIFICATIONS: VAPOUR ABSORPTION MACHINE</dc:title>
  <dc:creator>Attaluri Venkat</dc:creator>
  <cp:lastModifiedBy>sujith</cp:lastModifiedBy>
  <cp:revision>72</cp:revision>
  <cp:lastPrinted>2006-10-11T04:25:00Z</cp:lastPrinted>
  <dcterms:created xsi:type="dcterms:W3CDTF">2021-08-13T08:48:00Z</dcterms:created>
  <dcterms:modified xsi:type="dcterms:W3CDTF">2021-08-17T12:00:00Z</dcterms:modified>
</cp:coreProperties>
</file>